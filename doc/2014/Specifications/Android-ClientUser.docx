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FC2A5E" w:rsidRPr="00790272" w:rsidRDefault="0070492F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70492F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546CC0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MOVING Android User</w:t>
                          </w:r>
                        </w:sdtContent>
                      </w:sdt>
                    </w:p>
                    <w:p w:rsidR="003C060E" w:rsidRPr="00535E99" w:rsidRDefault="0070492F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70492F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3C060E">
                            <w:t xml:space="preserve">Ce document synthétise les spécifications logicielles relatives </w:t>
                          </w:r>
                          <w:r w:rsidR="00546CC0">
                            <w:t>au</w:t>
                          </w:r>
                          <w:r w:rsidR="003C060E">
                            <w:t xml:space="preserve"> </w:t>
                          </w:r>
                          <w:r w:rsidR="00546CC0">
                            <w:t>client utilisateur Android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70492F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EndPr/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Benjamin Verney – Thomas Badin</w:t>
                          </w:r>
                        </w:sdtContent>
                      </w:sdt>
                    </w:p>
                    <w:p w:rsidR="003C060E" w:rsidRDefault="0070492F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535E99" w:rsidRDefault="0070492F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6CC0">
            <w:rPr>
              <w:rFonts w:asciiTheme="minorHAnsi" w:hAnsiTheme="minorHAnsi"/>
              <w:spacing w:val="0"/>
            </w:rPr>
            <w:t>MOVING Android User</w:t>
          </w:r>
        </w:sdtContent>
      </w:sdt>
      <w:r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EndPr/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625BD3" w:rsidRDefault="00FB7991"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r w:rsidR="00546CC0">
            <w:rPr>
              <w:b/>
              <w:bCs/>
              <w:noProof/>
            </w:rPr>
            <w:t>Aucune entrée de table des matières n'a été trouvée.</w:t>
          </w:r>
          <w:r>
            <w:fldChar w:fldCharType="end"/>
          </w:r>
        </w:p>
      </w:sdtContent>
    </w:sdt>
    <w:p w:rsidR="00312981" w:rsidRPr="00546CC0" w:rsidRDefault="00312981" w:rsidP="00546CC0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bookmarkStart w:id="0" w:name="_GoBack"/>
      <w:bookmarkEnd w:id="0"/>
    </w:p>
    <w:sectPr w:rsidR="00312981" w:rsidRPr="00546CC0" w:rsidSect="00FC2A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2F" w:rsidRDefault="0070492F">
      <w:pPr>
        <w:spacing w:after="0" w:line="240" w:lineRule="auto"/>
      </w:pPr>
      <w:r>
        <w:separator/>
      </w:r>
    </w:p>
  </w:endnote>
  <w:endnote w:type="continuationSeparator" w:id="0">
    <w:p w:rsidR="0070492F" w:rsidRDefault="0070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Pieddepage"/>
    </w:pPr>
    <w:r>
      <w:ptab w:relativeTo="margin" w:alignment="right" w:leader="none"/>
    </w:r>
    <w:r w:rsidR="0070492F">
      <w:fldChar w:fldCharType="begin"/>
    </w:r>
    <w:r w:rsidR="0070492F">
      <w:instrText xml:space="preserve"> PAGE </w:instrText>
    </w:r>
    <w:r w:rsidR="0070492F">
      <w:fldChar w:fldCharType="separate"/>
    </w:r>
    <w:r w:rsidR="00546CC0">
      <w:rPr>
        <w:noProof/>
      </w:rPr>
      <w:t>1</w:t>
    </w:r>
    <w:r w:rsidR="0070492F">
      <w:rPr>
        <w:noProof/>
      </w:rPr>
      <w:fldChar w:fldCharType="end"/>
    </w:r>
    <w:r>
      <w:t xml:space="preserve"> </w:t>
    </w:r>
    <w:r w:rsidR="0070492F">
      <w:rPr>
        <w:lang w:val="en-US"/>
      </w:rPr>
    </w:r>
    <w:r w:rsidR="0070492F">
      <w:rPr>
        <w:lang w:val="en-US"/>
      </w:rPr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2F" w:rsidRDefault="0070492F">
      <w:pPr>
        <w:spacing w:after="0" w:line="240" w:lineRule="auto"/>
      </w:pPr>
      <w:r>
        <w:separator/>
      </w:r>
    </w:p>
  </w:footnote>
  <w:footnote w:type="continuationSeparator" w:id="0">
    <w:p w:rsidR="0070492F" w:rsidRDefault="0070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06/05/2014</w:t>
        </w:r>
      </w:sdtContent>
    </w:sdt>
    <w:r w:rsidR="0070492F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60E" w:rsidRDefault="003C06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A5F07"/>
    <w:rsid w:val="000D2F21"/>
    <w:rsid w:val="0013199F"/>
    <w:rsid w:val="00134CF2"/>
    <w:rsid w:val="001516E6"/>
    <w:rsid w:val="00170D03"/>
    <w:rsid w:val="001805C1"/>
    <w:rsid w:val="001977E2"/>
    <w:rsid w:val="00197CD0"/>
    <w:rsid w:val="00246BBF"/>
    <w:rsid w:val="002616F7"/>
    <w:rsid w:val="002A2F9B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15B20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46CC0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C5203"/>
    <w:rsid w:val="006D417D"/>
    <w:rsid w:val="006D4C13"/>
    <w:rsid w:val="006F24B8"/>
    <w:rsid w:val="007012AE"/>
    <w:rsid w:val="00703BDD"/>
    <w:rsid w:val="0070492F"/>
    <w:rsid w:val="00722594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81CA3"/>
    <w:rsid w:val="008C1655"/>
    <w:rsid w:val="008C40F3"/>
    <w:rsid w:val="008E28DB"/>
    <w:rsid w:val="00901426"/>
    <w:rsid w:val="00922DFD"/>
    <w:rsid w:val="009628F7"/>
    <w:rsid w:val="00982D52"/>
    <w:rsid w:val="00994150"/>
    <w:rsid w:val="009A4E35"/>
    <w:rsid w:val="009E4A8D"/>
    <w:rsid w:val="00A20860"/>
    <w:rsid w:val="00A231FD"/>
    <w:rsid w:val="00A275D9"/>
    <w:rsid w:val="00A35478"/>
    <w:rsid w:val="00A45E77"/>
    <w:rsid w:val="00A475F1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75017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6D49"/>
    <w:rsid w:val="00D62712"/>
    <w:rsid w:val="00D67CFA"/>
    <w:rsid w:val="00DB43E1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B7991"/>
    <w:rsid w:val="00FC2A5E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oNotEmbedSmartTags/>
  <w:decimalSymbol w:val=","/>
  <w:listSeparator w:val=";"/>
  <w15:docId w15:val="{6E91BE2A-71F7-4662-9728-E53F0EE1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 client utilisateur Android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templateProperties xmlns="urn:microsoft.template.properties">
  <_Version/>
  <_LCID/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96C79F4-BED3-4454-BED3-3373D48B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1046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Android User</dc:title>
  <dc:subject>Spécifications</dc:subject>
  <dc:creator>Thomas Badin</dc:creator>
  <cp:lastModifiedBy>VERNEY, Benjamin</cp:lastModifiedBy>
  <cp:revision>74</cp:revision>
  <dcterms:created xsi:type="dcterms:W3CDTF">2014-05-06T09:55:00Z</dcterms:created>
  <dcterms:modified xsi:type="dcterms:W3CDTF">2014-05-26T08:10:00Z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