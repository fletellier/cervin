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26775094"/>
        <w:docPartObj>
          <w:docPartGallery w:val="Cover Pages"/>
          <w:docPartUnique/>
        </w:docPartObj>
      </w:sdtPr>
      <w:sdtContent>
        <w:p w14:paraId="68050B1F" w14:textId="77777777" w:rsidR="00FC2A5E" w:rsidRPr="00790272" w:rsidRDefault="00294695">
          <w:pPr>
            <w:rPr>
              <w:rFonts w:asciiTheme="majorHAnsi" w:hAnsiTheme="majorHAnsi"/>
              <w:smallCaps/>
              <w:color w:val="FE8637" w:themeColor="accent1"/>
              <w:spacing w:val="10"/>
              <w:sz w:val="48"/>
              <w:szCs w:val="48"/>
            </w:rPr>
          </w:pPr>
          <w:r>
            <w:rPr>
              <w:rFonts w:asciiTheme="majorHAnsi" w:hAnsiTheme="majorHAnsi"/>
              <w:smallCaps/>
              <w:noProof/>
              <w:color w:val="FE8637" w:themeColor="accent1"/>
              <w:spacing w:val="10"/>
              <w:sz w:val="48"/>
              <w:szCs w:val="48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0" allowOverlap="1" wp14:anchorId="1BC04058" wp14:editId="39712578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536440" cy="5346700"/>
                    <wp:effectExtent l="0" t="0" r="0" b="0"/>
                    <wp:wrapNone/>
                    <wp:docPr id="94" name="Rectangle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36440" cy="534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BF46CE" w14:textId="77C74EBD" w:rsidR="002F079C" w:rsidRPr="000000F5" w:rsidRDefault="002F079C" w:rsidP="00A64EEE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244583" w:themeColor="accent2" w:themeShade="80"/>
                                      <w:spacing w:val="20"/>
                                      <w:sz w:val="52"/>
                                      <w:szCs w:val="52"/>
                                      <w:lang w:val="en-US"/>
                                    </w:rPr>
                                    <w:alias w:val="Titre"/>
                                    <w:id w:val="8373700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2"/>
                                        <w:szCs w:val="52"/>
                                        <w:lang w:val="en-US"/>
                                      </w:rPr>
                                      <w:t>MOVING: Liens entre Tag et Scènes</w:t>
                                    </w:r>
                                  </w:sdtContent>
                                </w:sdt>
                              </w:p>
                              <w:p w14:paraId="300C3FED" w14:textId="77777777" w:rsidR="002F079C" w:rsidRPr="000000F5" w:rsidRDefault="002F079C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244583" w:themeColor="accent2" w:themeShade="80"/>
                                      <w:sz w:val="28"/>
                                      <w:szCs w:val="28"/>
                                      <w:lang w:val="en-US"/>
                                    </w:rPr>
                                    <w:alias w:val="Sous-titre"/>
                                    <w:id w:val="83737009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 w:rsidRPr="000000F5"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Spécifications</w:t>
                                    </w:r>
                                  </w:sdtContent>
                                </w:sdt>
                              </w:p>
                              <w:p w14:paraId="60FD40EF" w14:textId="77777777" w:rsidR="002F079C" w:rsidRPr="000000F5" w:rsidRDefault="002F079C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  <w:p w14:paraId="6EB108DB" w14:textId="77777777" w:rsidR="002F079C" w:rsidRDefault="002F079C">
                                <w:sdt>
                                  <w:sdtPr>
                                    <w:alias w:val="Résumé"/>
                                    <w:id w:val="8373701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t>Ce document synthétise les spécifications logicielles relatives au système à mettre en place pour la gestion des liens entre les tags (NFC/iBeacon/QRCode) ou les coordonnées GPS et les Scènes du BackOffice.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angle 85" o:spid="_x0000_s1026" style="position:absolute;left:0;text-align:left;margin-left:0;margin-top:0;width:357.2pt;height:421pt;z-index:25167769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" o:allowincell="f" filled="f" stroked="f">
                    <v:textbox>
                      <w:txbxContent>
                        <w:p w14:paraId="67BF46CE" w14:textId="77C74EBD" w:rsidR="002F079C" w:rsidRPr="000000F5" w:rsidRDefault="002F079C" w:rsidP="00A64EEE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244583" w:themeColor="accent2" w:themeShade="80"/>
                                <w:spacing w:val="20"/>
                                <w:sz w:val="52"/>
                                <w:szCs w:val="52"/>
                                <w:lang w:val="en-US"/>
                              </w:rPr>
                              <w:alias w:val="Titre"/>
                              <w:id w:val="8373700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2"/>
                                  <w:szCs w:val="52"/>
                                  <w:lang w:val="en-US"/>
                                </w:rPr>
                                <w:t>MOVING: Liens entre Tag et Scènes</w:t>
                              </w:r>
                            </w:sdtContent>
                          </w:sdt>
                        </w:p>
                        <w:p w14:paraId="300C3FED" w14:textId="77777777" w:rsidR="002F079C" w:rsidRPr="000000F5" w:rsidRDefault="002F079C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  <w:lang w:val="en-US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  <w:lang w:val="en-US"/>
                              </w:rPr>
                              <w:alias w:val="Sous-titre"/>
                              <w:id w:val="83737009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 w:rsidRPr="000000F5"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  <w:lang w:val="en-US"/>
                                </w:rPr>
                                <w:t>Spécifications</w:t>
                              </w:r>
                            </w:sdtContent>
                          </w:sdt>
                        </w:p>
                        <w:p w14:paraId="60FD40EF" w14:textId="77777777" w:rsidR="002F079C" w:rsidRPr="000000F5" w:rsidRDefault="002F079C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  <w:p w14:paraId="6EB108DB" w14:textId="77777777" w:rsidR="002F079C" w:rsidRDefault="002F079C">
                          <w:sdt>
                            <w:sdtPr>
                              <w:alias w:val="Résumé"/>
                              <w:id w:val="8373701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t>Ce document synthétise les spécifications logicielles relatives au système à mettre en place pour la gestion des liens entre les tags (NFC/iBeacon/QRCode) ou les coordonnées GPS et les Scènes du BackOffice.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76672" behindDoc="0" locked="0" layoutInCell="0" allowOverlap="1" wp14:anchorId="44B73A98" wp14:editId="444FB66E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5670550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66570" cy="10232390"/>
                    <wp:effectExtent l="6985" t="25400" r="17145" b="41910"/>
                    <wp:wrapNone/>
                    <wp:docPr id="83" name="Group 7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766570" cy="10232390"/>
                              <a:chOff x="8731" y="45"/>
                              <a:chExt cx="2782" cy="16114"/>
                            </a:xfrm>
                          </wpg:grpSpPr>
                          <wpg:grpSp>
                            <wpg:cNvPr id="84" name="Group 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03" y="45"/>
                                <a:ext cx="2310" cy="16114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85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AutoShape 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AutoShape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90" name="Oval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31" y="12549"/>
                                <a:ext cx="1737" cy="168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91" name="Group 82"/>
                            <wpg:cNvGrpSpPr>
                              <a:grpSpLocks/>
                            </wpg:cNvGrpSpPr>
                            <wpg:grpSpPr bwMode="auto">
                              <a:xfrm>
                                <a:off x="8931" y="14606"/>
                                <a:ext cx="864" cy="864"/>
                                <a:chOff x="10653" y="14697"/>
                                <a:chExt cx="864" cy="864"/>
                              </a:xfrm>
                            </wpg:grpSpPr>
                            <wps:wsp>
                              <wps:cNvPr id="92" name="Oval 8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860" y="14898"/>
                                  <a:ext cx="297" cy="30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 w="38100" cmpd="dbl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63500" dist="46662" dir="3284183" algn="ctr" rotWithShape="0">
                                          <a:srgbClr val="1F2F3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Rectangle 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53" y="14697"/>
                                  <a:ext cx="864" cy="8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74" o:spid="_x0000_s1026" style="position:absolute;margin-left:0;margin-top:0;width:139.1pt;height:805.7pt;z-index:251676672;mso-left-percent:750;mso-position-horizontal-relative:page;mso-position-vertical:center;mso-position-vertical-relative:page;mso-left-percent:750" coordorigin="8731,45" coordsize="2782,1611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" o:allowincell="f">
                    <v:group id="Group 75" o:spid="_x0000_s1027" style="position:absolute;left:9203;top:45;width:2310;height:16114" coordorigin="6022,8835" coordsize="2310,1611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6DFGexAAAANsAAAAPAAAAZHJzL2Rvd25yZXYueG1sRI9Bi8IwFITvwv6H8IS9&#10;adpdXaQaRcRdPIigLoi3R/Nsi81LaWJb/70RBI/DzHzDzBadKUVDtSssK4iHEQji1OqCMwX/x9/B&#10;BITzyBpLy6TgTg4W84/eDBNtW95Tc/CZCBB2CSrIva8SKV2ak0E3tBVx8C62NuiDrDOpa2wD3JTy&#10;K4p+pMGCw0KOFa1ySq+Hm1Hw12K7/I7XzfZ6Wd3Px/HutI1Jqc9+t5yC8NT5d/jV3mgFkxE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6DFGexAAAANsAAAAP&#10;AAAAAAAAAAAAAAAAAKkCAABkcnMvZG93bnJldi54bWxQSwUGAAAAAAQABAD6AAAAmgMAAAAA&#10;">
                      <v:rect id="Rectangle 76" o:spid="_x0000_s1028" style="position:absolute;left:6676;top:8835;width:1512;height:1611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Y8VKxgAA&#10;ANsAAAAPAAAAZHJzL2Rvd25yZXYueG1sRI9La8MwEITvhf4HsYVcSiy3ocVxrYQQGgh5QR6Q62Jt&#10;LVNrZSwlcf59VSj0OMzMN0wx7W0jrtT52rGClyQFQVw6XXOl4HRcDDMQPiBrbByTgjt5mE4eHwrM&#10;tbvxnq6HUIkIYZ+jAhNCm0vpS0MWfeJa4uh9uc5iiLKrpO7wFuG2ka9p+i4t1hwXDLY0N1R+Hy5W&#10;wXpbPvfb4/g8Wm9Gq08zo3nrd0oNnvrZB4hAffgP/7WXWkH2Br9f4g+Qkx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eY8VKxgAAANsAAAAPAAAAAAAAAAAAAAAAAJcCAABkcnMv&#10;ZG93bnJldi54bWxQSwUGAAAAAAQABAD1AAAAigMAAAAA&#10;" fillcolor="#feb686 [1940]" stroked="f" strokecolor="#bfb675">
                        <v:fill color2="#fe8637 [3204]" rotate="t" angle="-90" focus="100%" type="gradient"/>
                      </v:rect>
                      <v:shapetype id="_x0000_t32" coordsize="21600,21600" o:spt="32" o:oned="t" path="m0,0l21600,21600e" filled="f">
                        <v:path arrowok="t" fillok="f" o:connecttype="none"/>
                        <o:lock v:ext="edit" shapetype="t"/>
                      </v:shapetype>
                      <v:shape id="AutoShape 77" o:spid="_x0000_s1029" type="#_x0000_t32" style="position:absolute;left:6359;top:8835;width:0;height:1611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6KwSsQAAADbAAAADwAAAGRycy9kb3ducmV2LnhtbESPQWvCQBSE7wX/w/IEb3WjhRBTVzGC&#10;0FNKVZTeHtnXJDX7NmQ3Jv77bqHQ4zAz3zDr7WgacafO1ZYVLOYRCOLC6ppLBefT4TkB4TyyxsYy&#10;KXiQg+1m8rTGVNuBP+h+9KUIEHYpKqi8b1MpXVGRQTe3LXHwvmxn0AfZlVJ3OAS4aeQyimJpsOaw&#10;UGFL+4qK27E3CrJsFe3ttxk+Te8Pl/fsJb/mrNRsOu5eQXga/X/4r/2mFSQx/H4JP0B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PorBKxAAAANsAAAAPAAAAAAAAAAAA&#10;AAAAAKECAABkcnMvZG93bnJldi54bWxQSwUGAAAAAAQABAD5AAAAkgMAAAAA&#10;" strokecolor="#feceae [1300]" strokeweight="1pt"/>
                      <v:shape id="AutoShape 78" o:spid="_x0000_s1030" type="#_x0000_t32" style="position:absolute;left:8332;top:8835;width:0;height:1611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j0hkMMAAADbAAAADwAAAGRycy9kb3ducmV2LnhtbESPQWsCMRSE7wX/Q3iCt5ptBStboxSh&#10;6KEUuorg7bF5bpZuXmIS1+2/b4RCj8PMfMMs14PtRE8hto4VPE0LEMS10y03Cg7798cFiJiQNXaO&#10;ScEPRVivRg9LLLW78Rf1VWpEhnAsUYFJyZdSxtqQxTh1njh7ZxcspixDI3XAW4bbTj4XxVxabDkv&#10;GPS0MVR/V1er4CPYaLYVz65H339eCn+qzseTUpPx8PYKItGQ/sN/7Z1WsHiB+5f8A+TqF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o9IZDDAAAA2wAAAA8AAAAAAAAAAAAA&#10;AAAAoQIAAGRycy9kb3ducmV2LnhtbFBLBQYAAAAABAAEAPkAAACRAwAAAAA=&#10;" strokecolor="#fe8637 [3204]" strokeweight="2.25pt"/>
                      <v:shape id="AutoShape 79" o:spid="_x0000_s1031" type="#_x0000_t32" style="position:absolute;left:6587;top:8835;width:0;height:1611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CivS8IAAADbAAAADwAAAGRycy9kb3ducmV2LnhtbERP3WrCMBS+H+wdwhl4N9NNJlJNiw4G&#10;wyF1zgc4Nsem2px0Taz17c3FYJcf3/8iH2wjeup87VjByzgBQVw6XXOlYP/z8TwD4QOyxsYxKbiR&#10;hzx7fFhgqt2Vv6nfhUrEEPYpKjAhtKmUvjRk0Y9dSxy5o+sshgi7SuoOrzHcNvI1SabSYs2xwWBL&#10;74bK8+5iFay2S2/Wh7ci+bKn33oVin4zKZQaPQ3LOYhAQ/gX/7k/tYJZHBu/xB8gszs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CivS8IAAADbAAAADwAAAAAAAAAAAAAA&#10;AAChAgAAZHJzL2Rvd25yZXYueG1sUEsFBgAAAAAEAAQA+QAAAJADAAAAAA==&#10;" strokecolor="#feceae [1300]" strokeweight="4.5pt"/>
                      <v:shape id="AutoShape 80" o:spid="_x0000_s1032" type="#_x0000_t32" style="position:absolute;left:6022;top:8835;width:0;height:16109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Lcbd8IAAADbAAAADwAAAGRycy9kb3ducmV2LnhtbESP3YrCMBSE7xd8h3AE79ZUL6RbjeIP&#10;oiwo/j3AoTm2xeakNNG2b28WhL0cZuYbZrZoTSleVLvCsoLRMAJBnFpdcKbgdt1+xyCcR9ZYWiYF&#10;HTlYzHtfM0y0bfhMr4vPRICwS1BB7n2VSOnSnAy6oa2Ig3e3tUEfZJ1JXWMT4KaU4yiaSIMFh4Uc&#10;K1rnlD4uT6OAYtmtNpvu3OxOx9Pxevht0icqNei3yykIT63/D3/ae60g/oG/L+EHyPk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Lcbd8IAAADbAAAADwAAAAAAAAAAAAAA&#10;AAChAgAAZHJzL2Rvd25yZXYueG1sUEsFBgAAAAAEAAQA+QAAAJADAAAAAA==&#10;" strokecolor="#fee6d6 [660]" strokeweight="2.25pt"/>
                    </v:group>
                    <v:oval id="Oval 81" o:spid="_x0000_s1033" style="position:absolute;left:8731;top:12549;width:1737;height:16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Vw+nwgAA&#10;ANsAAAAPAAAAZHJzL2Rvd25yZXYueG1sRE/LasJAFN0X+g/DFdyZiUqLSR2lBGPrzhfq8pK5TdJm&#10;7oTMqOnfdxZCl4fzni9704gbda62rGAcxSCIC6trLhUcD/loBsJ5ZI2NZVLwSw6Wi+enOaba3nlH&#10;t70vRQhhl6KCyvs2ldIVFRl0kW2JA/dlO4M+wK6UusN7CDeNnMTxqzRYc2iosKWsouJnfzUKztMN&#10;Z+tz3ifbj9P3an19aS7lRqnhoH9/A+Gp9//ih/tTK0jC+vAl/AC5+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hXD6fCAAAA2wAAAA8AAAAAAAAAAAAAAAAAlwIAAGRycy9kb3du&#10;cmV2LnhtbFBLBQYAAAAABAAEAPUAAACGAwAAAAA=&#10;" fillcolor="#fe8637 [3204]" strokecolor="#fe8637 [3204]" strokeweight="3pt">
                      <v:stroke linestyle="thinThin"/>
                    </v:oval>
                    <v:group id="Group 82" o:spid="_x0000_s1034" style="position:absolute;left:8931;top:14606;width:864;height:864" coordorigin="10653,14697" coordsize="864,86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vomTbxQAAANsAAAAPAAAAZHJzL2Rvd25yZXYueG1sRI9Pa8JAFMTvBb/D8oTe&#10;mk2UlhqzikgtPYRCVRBvj+wzCWbfhuw2f759t1DocZiZ3zDZdjSN6KlztWUFSRSDIC6srrlUcD4d&#10;nl5BOI+ssbFMCiZysN3MHjJMtR34i/qjL0WAsEtRQeV9m0rpiooMusi2xMG72c6gD7Irpe5wCHDT&#10;yEUcv0iDNYeFClvaV1Tcj99GwfuAw26ZvPX5/bafrqfnz0uekFKP83G3BuFp9P/hv/aHVrBK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6Jk28UAAADbAAAA&#10;DwAAAAAAAAAAAAAAAACpAgAAZHJzL2Rvd25yZXYueG1sUEsFBgAAAAAEAAQA+gAAAJsDAAAAAA==&#10;">
                      <v:oval id="Oval 83" o:spid="_x0000_s1035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OEW8wwAA&#10;ANsAAAAPAAAAZHJzL2Rvd25yZXYueG1sRI/disIwFITvhX2HcBa809SKslajLAv+ICLoCt4emrNt&#10;2eakNKmtb28EwcthZr5hFqvOlOJGtSssKxgNIxDEqdUFZwouv+vBFwjnkTWWlknBnRyslh+9BSba&#10;tnyi29lnIkDYJagg975KpHRpTgbd0FbEwfuztUEfZJ1JXWMb4KaUcRRNpcGCw0KOFf3klP6fG6Og&#10;2PCoy/bbyVVOD8d9lY6b9shK9T+77zkIT51/h1/tnVYwi+H5JfwAuX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OEW8wwAAANsAAAAPAAAAAAAAAAAAAAAAAJcCAABkcnMvZG93&#10;bnJldi54bWxQSwUGAAAAAAQABAD1AAAAhwMAAAAA&#10;" fillcolor="#fe8637 [3204]" strokecolor="#fe8637 [3204]" strokeweight="3pt">
                        <v:stroke linestyle="thinThin"/>
                        <v:shadow color="#1f2f3f" opacity=".5" offset=",3pt"/>
                      </v:oval>
                      <v:rect id="Rectangle 84" o:spid="_x0000_s1036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DWoyxAAA&#10;ANsAAAAPAAAAZHJzL2Rvd25yZXYueG1sRI9Ba8JAFITvBf/D8gQvohstFE1dRQQxSEGM1vMj+5qE&#10;Zt/G7Jqk/75bEHocZuYbZrXpTSVaalxpWcFsGoEgzqwuOVdwvewnCxDOI2usLJOCH3KwWQ9eVhhr&#10;2/GZ2tTnIkDYxaig8L6OpXRZQQbd1NbEwfuyjUEfZJNL3WAX4KaS8yh6kwZLDgsF1rQrKPtOH0ZB&#10;l53a2+XjIE/jW2L5ntx36edRqdGw376D8NT7//CznWgFy1f4+xJ+gF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g1qMsQAAADbAAAADwAAAAAAAAAAAAAAAACXAgAAZHJzL2Rv&#10;d25yZXYueG1sUEsFBgAAAAAEAAQA9QAAAIgDAAAAAA==&#10;" filled="f" stroked="f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4116724D" wp14:editId="152BD3BC">
                    <wp:simplePos x="0" y="0"/>
                    <mc:AlternateContent>
                      <mc:Choice Requires="wp14">
                        <wp:positionH relativeFrom="margin">
                          <wp14:pctPosHOffset>52000</wp14:pctPosHOffset>
                        </wp:positionH>
                      </mc:Choice>
                      <mc:Fallback>
                        <wp:positionH relativeFrom="page">
                          <wp:posOffset>3884295</wp:posOffset>
                        </wp:positionH>
                      </mc:Fallback>
                    </mc:AlternateContent>
                    <wp:positionV relativeFrom="bottomMargin">
                      <wp:posOffset>6886575</wp:posOffset>
                    </wp:positionV>
                    <wp:extent cx="2364740" cy="2327910"/>
                    <wp:effectExtent l="29845" t="28575" r="43815" b="43815"/>
                    <wp:wrapNone/>
                    <wp:docPr id="82" name="Oval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364740" cy="2327910"/>
                            </a:xfrm>
                            <a:prstGeom prst="ellipse">
                              <a:avLst/>
                            </a:prstGeom>
                            <a:solidFill>
                              <a:srgbClr val="FE8637"/>
                            </a:solidFill>
                            <a:ln w="57150" cmpd="thinThick">
                              <a:solidFill>
                                <a:srgbClr val="FE8637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46662" dir="3284183" algn="ctr" rotWithShape="0">
                                      <a:srgbClr val="1F2F3F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id="Oval 73" o:spid="_x0000_s1026" style="position:absolute;margin-left:0;margin-top:542.25pt;width:186.2pt;height:183.3pt;flip:x;z-index:251675648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" fillcolor="#fe8637" strokecolor="#fe8637" strokeweight="4.5pt">
                    <v:stroke linestyle="thinThick"/>
                    <v:shadow color="#1f2f3f" opacity=".5" offset=",3pt"/>
                    <w10:wrap anchorx="margin" anchory="margin"/>
                  </v:oval>
                </w:pict>
              </mc:Fallback>
            </mc:AlternateContent>
          </w:r>
          <w:r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0" allowOverlap="1" wp14:anchorId="4D668C04" wp14:editId="7216628C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530725" cy="815975"/>
                    <wp:effectExtent l="0" t="0" r="5715" b="0"/>
                    <wp:wrapNone/>
                    <wp:docPr id="81" name="Rectangle 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30725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AB005C" w14:textId="77777777" w:rsidR="002F079C" w:rsidRDefault="002F079C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Auteur"/>
                                    <w:id w:val="280430085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Benjamin Verney – Thomas Badin</w:t>
                                    </w:r>
                                  </w:sdtContent>
                                </w:sdt>
                              </w:p>
                              <w:p w14:paraId="4A39C281" w14:textId="77777777" w:rsidR="002F079C" w:rsidRDefault="002F079C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Date"/>
                                    <w:id w:val="28043009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4-05-06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06/05/2014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72" o:spid="_x0000_s1027" style="position:absolute;left:0;text-align:left;margin-left:0;margin-top:0;width:356.75pt;height:64.25pt;z-index:251674624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" o:allowincell="f" stroked="f">
                    <v:textbox>
                      <w:txbxContent>
                        <w:p w14:paraId="5BAB005C" w14:textId="77777777" w:rsidR="002F079C" w:rsidRDefault="002F079C">
                          <w:pPr>
                            <w:spacing w:after="100"/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Auteur"/>
                              <w:id w:val="280430085"/>
                              <w:text/>
                            </w:sdtPr>
                            <w:sdtContent>
                              <w:r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Benjamin Verney – Thomas Badin</w:t>
                              </w:r>
                            </w:sdtContent>
                          </w:sdt>
                        </w:p>
                        <w:p w14:paraId="4A39C281" w14:textId="77777777" w:rsidR="002F079C" w:rsidRDefault="002F079C">
                          <w:pPr>
                            <w:spacing w:after="100"/>
                            <w:rPr>
                              <w:color w:val="E65B01" w:themeColor="accent1" w:themeShade="BF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Date"/>
                              <w:id w:val="28043009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4-05-0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06/05/2014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A353E" w:rsidRPr="00790272">
            <w:br w:type="page"/>
          </w:r>
        </w:p>
      </w:sdtContent>
    </w:sdt>
    <w:p w14:paraId="24889B8D" w14:textId="68F821FE" w:rsidR="00FC2A5E" w:rsidRPr="003F58F1" w:rsidRDefault="002F079C">
      <w:pPr>
        <w:pStyle w:val="Titre"/>
        <w:rPr>
          <w:lang w:val="en-US"/>
        </w:rPr>
      </w:pPr>
      <w:sdt>
        <w:sdtPr>
          <w:id w:val="112299847"/>
          <w:docPartObj>
            <w:docPartGallery w:val="Quick Parts"/>
            <w:docPartUnique/>
          </w:docPartObj>
        </w:sdtPr>
        <w:sdtContent>
          <w:r w:rsidR="00294695">
            <w:rPr>
              <w:rFonts w:ascii="Century Schoolbook" w:hAnsi="Century Schoolbook"/>
              <w:noProof/>
              <w:color w:val="4F271C"/>
              <w:sz w:val="32"/>
              <w:szCs w:val="32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5FCF80AE" wp14:editId="36887BBD">
                    <wp:simplePos x="0" y="0"/>
                    <mc:AlternateContent>
                      <mc:Choice Requires="wp14">
                        <wp:positionH relativeFrom="margin">
                          <wp14:pctPosHOffset>52000</wp14:pctPosHOffset>
                        </wp:positionH>
                      </mc:Choice>
                      <mc:Fallback>
                        <wp:positionH relativeFrom="page">
                          <wp:posOffset>3884295</wp:posOffset>
                        </wp:positionH>
                      </mc:Fallback>
                    </mc:AlternateContent>
                    <wp:positionV relativeFrom="bottomMargin">
                      <wp:posOffset>6886575</wp:posOffset>
                    </wp:positionV>
                    <wp:extent cx="2364740" cy="2327910"/>
                    <wp:effectExtent l="29845" t="28575" r="43815" b="43815"/>
                    <wp:wrapNone/>
                    <wp:docPr id="80" name="Oval 7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364740" cy="2327910"/>
                            </a:xfrm>
                            <a:prstGeom prst="ellipse">
                              <a:avLst/>
                            </a:prstGeom>
                            <a:solidFill>
                              <a:srgbClr val="FE8637"/>
                            </a:solidFill>
                            <a:ln w="57150" cmpd="thinThick">
                              <a:solidFill>
                                <a:srgbClr val="FE8637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46662" dir="3284183" algn="ctr" rotWithShape="0">
                                      <a:srgbClr val="1F2F3F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id="Oval 70" o:spid="_x0000_s1026" style="position:absolute;margin-left:0;margin-top:542.25pt;width:186.2pt;height:183.3pt;flip:x;z-index:251672576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" fillcolor="#fe8637" strokecolor="#fe8637" strokeweight="4.5pt">
                    <v:stroke linestyle="thinThick"/>
                    <v:shadow color="#1f2f3f" opacity=".5" offset=",3pt"/>
                    <w10:wrap anchorx="margin" anchory="margin"/>
                  </v:oval>
                </w:pict>
              </mc:Fallback>
            </mc:AlternateContent>
          </w:r>
        </w:sdtContent>
      </w:sdt>
      <w:sdt>
        <w:sdtPr>
          <w:rPr>
            <w:rFonts w:asciiTheme="minorHAnsi" w:hAnsiTheme="minorHAnsi"/>
            <w:spacing w:val="0"/>
            <w:lang w:val="en-US"/>
          </w:rPr>
          <w:alias w:val="Titre"/>
          <w:tag w:val="Titre"/>
          <w:id w:val="22149848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0072D6">
            <w:rPr>
              <w:rFonts w:asciiTheme="minorHAnsi" w:hAnsiTheme="minorHAnsi"/>
              <w:spacing w:val="0"/>
              <w:lang w:val="en-GB"/>
            </w:rPr>
            <w:t>MOVING: Liens entre Tag et Scènes</w:t>
          </w:r>
        </w:sdtContent>
      </w:sdt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2CFFC40C" wp14:editId="6B10D7A6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77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78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">
                <v:oval id="Oval 63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CelbwgAA&#10;ANsAAAAPAAAAZHJzL2Rvd25yZXYueG1sRE/LagIxFN0X+g/hCu40Y6G1jEYpFosUKnZ80OVlcp1M&#10;ndwMSarj35uF0OXhvKfzzjbiTD7UjhWMhhkI4tLpmisFu+1y8AoiRGSNjWNScKUA89njwxRz7S78&#10;TeciViKFcMhRgYmxzaUMpSGLYeha4sQdnbcYE/SV1B4vKdw28inLXqTFmlODwZYWhspT8WcV6PcP&#10;3nz+BL/WR3z+Mrvl7/7QKNXvdW8TEJG6+C++u1dawTiNTV/SD5CzG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0J6VvCAAAA2wAAAA8AAAAAAAAAAAAAAAAAlwIAAGRycy9kb3du&#10;cmV2LnhtbFBLBQYAAAAABAAEAPUAAACGAw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6bsixAAA&#10;ANsAAAAPAAAAZHJzL2Rvd25yZXYueG1sRI9Ba8JAFITvBf/D8gQvohs9tJq6ighikIIYredH9jUJ&#10;zb6N2TVJ/323IPQ4zMw3zGrTm0q01LjSsoLZNAJBnFldcq7getlPFiCcR9ZYWSYFP+Rgsx68rDDW&#10;tuMztanPRYCwi1FB4X0dS+myggy6qa2Jg/dlG4M+yCaXusEuwE0l51H0Kg2WHBYKrGlXUPadPoyC&#10;Lju1t8vHQZ7Gt8TyPbnv0s+jUqNhv30H4an3/+FnO9EK3pbw9yX8ALn+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+m7Is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002DEC9A" wp14:editId="7CDA75A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74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75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">
                <v:oval id="Oval 60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CEbFxAAA&#10;ANsAAAAPAAAAZHJzL2Rvd25yZXYueG1sRI/dagIxFITvC75DOELvNGvBH7ZGEYulCC1qbfHysDlu&#10;VjcnS5Lq9u0bQejlMDPfMNN5a2txIR8qxwoG/QwEceF0xaWC/eeqNwERIrLG2jEp+KUA81nnYYq5&#10;dlfe0mUXS5EgHHJUYGJscilDYchi6LuGOHlH5y3GJH0ptcdrgttaPmXZSFqsOC0YbGhpqDjvfqwC&#10;/fLKm/Uh+A99xOG72a9OX9+1Uo/ddvEMIlIb/8P39ptWMB7C7Uv6AXL2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whGxc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di9QxQAA&#10;ANsAAAAPAAAAZHJzL2Rvd25yZXYueG1sRI9Ba8JAFITvBf/D8oReSt3Yg5U0GxFBGoogTaznR/Y1&#10;CWbfxuw2Sf+9Wyh4HGbmGybZTKYVA/WusaxguYhAEJdWN1wpOBX75zUI55E1tpZJwS852KSzhwRj&#10;bUf+pCH3lQgQdjEqqL3vYildWZNBt7AdcfC+bW/QB9lXUvc4Brhp5UsUraTBhsNCjR3taiov+Y9R&#10;MJbH4Vwc3uXx6ZxZvmbXXf71odTjfNq+gfA0+Xv4v51pBa8r+PsSfoBM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J2L1DFAAAA2wAAAA8AAAAAAAAAAAAAAAAAlw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63DFAFB4" wp14:editId="17646B2D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71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72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">
                <v:oval id="Oval 57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4d6xxAAA&#10;ANsAAAAPAAAAZHJzL2Rvd25yZXYueG1sRI9BawIxFITvBf9DeEJvmlWoytYoYrEUoUWtLR4fm+dm&#10;dfOyJKlu/30jCD0OM/MNM523thYX8qFyrGDQz0AQF05XXCrYf656ExAhImusHZOCXwown3Uepphr&#10;d+UtXXaxFAnCIUcFJsYmlzIUhiyGvmuIk3d03mJM0pdSe7wmuK3lMMtG0mLFacFgQ0tDxXn3YxXo&#10;l1ferA/Bf+gjPr2b/er09V0r9dhtF88gIrXxP3xvv2kF4yHcvqQfIG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OHesc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AYzIxAAA&#10;ANsAAAAPAAAAZHJzL2Rvd25yZXYueG1sRI9Ba8JAFITvBf/D8gQvohstVEldRQQxSEGM1vMj+5qE&#10;Zt/G7Jqk/75bEHocZuYbZrXpTSVaalxpWcFsGoEgzqwuOVdwvewnSxDOI2usLJOCH3KwWQ9eVhhr&#10;2/GZ2tTnIkDYxaig8L6OpXRZQQbd1NbEwfuyjUEfZJNL3WAX4KaS8yh6kwZLDgsF1rQrKPtOH0ZB&#10;l53a2+XjIE/jW2L5ntx36edRqdGw376D8NT7//CznWgFi1f4+xJ+gF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gGMyM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02706E93" wp14:editId="2E4EACF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68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9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">
                <v:oval id="Oval 54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nNodxAAA&#10;ANsAAAAPAAAAZHJzL2Rvd25yZXYueG1sRI/dagIxFITvhb5DOAXvNFuh0q5GKRWLCBbrH708bI6b&#10;bTcnSxJ1ffumIHg5zMw3zHja2lqcyYfKsYKnfgaCuHC64lLBbjvvvYAIEVlj7ZgUXCnAdPLQGWOu&#10;3YW/6LyJpUgQDjkqMDE2uZShMGQx9F1DnLyj8xZjkr6U2uMlwW0tB1k2lBYrTgsGG3o3VPxuTlaB&#10;nn3wevkd/Kc+4vPK7OY/+0OtVPexfRuBiNTGe/jWXmgFw1f4/5J+gJz8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5zaHc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0xK/wgAA&#10;ANsAAAAPAAAAZHJzL2Rvd25yZXYueG1sRE9Na4NAEL0H+h+WKeQS4poe2mBcpQRKJBRCTZvz4E5V&#10;6s4ad6v233cPgRwf7zvNZ9OJkQbXWlawiWIQxJXVLdcKPs9v6y0I55E1dpZJwR85yLOHRYqJthN/&#10;0Fj6WoQQdgkqaLzvEyld1ZBBF9meOHDfdjDoAxxqqQecQrjp5FMcP0uDLYeGBnvaN1T9lL9GwVSd&#10;xsv5/SBPq0th+Vpc9+XXUanl4/y6A+Fp9nfxzV1oBS9hffgSfoDM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LTEr/CAAAA2wAAAA8AAAAAAAAAAAAAAAAAlw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B4F0024" wp14:editId="40C51F3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6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6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">
                <v:oval id="Oval 51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A05vxAAA&#10;ANsAAAAPAAAAZHJzL2Rvd25yZXYueG1sRI/dagIxFITvBd8hHKF3mrXQpaxGEYulCC2tf3h52Bw3&#10;q5uTJYm6ffumUOjlMDPfMNN5ZxtxIx9qxwrGowwEcel0zZWC3XY1fAYRIrLGxjEp+KYA81m/N8VC&#10;uzt/0W0TK5EgHApUYGJsCylDachiGLmWOHkn5y3GJH0ltcd7gttGPmZZLi3WnBYMtrQ0VF42V6tA&#10;v7zy5/oY/Ic+4dO72a3O+0Oj1MOgW0xAROrif/iv/aYV5Dn8fkk/QM5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gNOb8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4xwWxQAA&#10;ANsAAAAPAAAAZHJzL2Rvd25yZXYueG1sRI9Ba8JAFITvBf/D8oReSt3Yg5U0GxFBGoogTaznR/Y1&#10;CWbfxuw2Sf+9Wyh4HGbmGybZTKYVA/WusaxguYhAEJdWN1wpOBX75zUI55E1tpZJwS852KSzhwRj&#10;bUf+pCH3lQgQdjEqqL3vYildWZNBt7AdcfC+bW/QB9lXUvc4Brhp5UsUraTBhsNCjR3taiov+Y9R&#10;MJbH4Vwc3uXx6ZxZvmbXXf71odTjfNq+gfA0+Xv4v51pBatX+PsSfoBM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jjHBbFAAAA2wAAAA8AAAAAAAAAAAAAAAAAlw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654BA5BF" wp14:editId="22227AA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62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">
                <v:oval id="Oval 48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dO33xAAA&#10;ANsAAAAPAAAAZHJzL2Rvd25yZXYueG1sRI/dagIxFITvC75DOELvatZKpaxGEYtSChXrH14eNsfN&#10;6uZkSVLdvn0jFHo5zMw3zHja2lpcyYfKsYJ+LwNBXDhdcalgt108vYIIEVlj7ZgU/FCA6aTzMMZc&#10;uxt/0XUTS5EgHHJUYGJscilDYchi6LmGOHkn5y3GJH0ptcdbgttaPmfZUFqsOC0YbGhuqLhsvq0C&#10;/bbk9ccx+JU+4cun2S3O+0Ot1GO3nY1ARGrjf/iv/a4VDAdw/5J+gJz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nTt98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MYJhxQAA&#10;ANsAAAAPAAAAZHJzL2Rvd25yZXYueG1sRI9Ba8JAFITvBf/D8oReSt1YRCTNRkSQhiJIE+v5kX1N&#10;gtm3MbtN0n/fLRQ8DjPzDZNsJ9OKgXrXWFawXEQgiEurG64UnIvD8waE88gaW8uk4IccbNPZQ4Kx&#10;tiN/0JD7SgQIuxgV1N53sZSurMmgW9iOOHhftjfog+wrqXscA9y08iWK1tJgw2Ghxo72NZXX/Nso&#10;GMvTcCmOb/L0dMks37LbPv98V+pxPu1eQXia/D383860gvUK/r6EHyDT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gxgmHFAAAA2wAAAA8AAAAAAAAAAAAAAAAAlw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FC7886C" wp14:editId="44C95C7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59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">
                <v:oval id="Oval 45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pnOAwAAA&#10;ANsAAAAPAAAAZHJzL2Rvd25yZXYueG1sRE/LagIxFN0L/YdwC+40Y0GRqVGKYpFCi6+Ky8vkOpk6&#10;uRmSqNO/NwvB5eG8J7PW1uJKPlSOFQz6GQjiwumKSwX73bI3BhEissbaMSn4pwCz6Utngrl2N97Q&#10;dRtLkUI45KjAxNjkUobCkMXQdw1x4k7OW4wJ+lJqj7cUbmv5lmUjabHi1GCwobmh4ry9WAV68cnr&#10;r2PwP/qEw2+zX/79Hmqluq/txzuISG18ih/ulVYwSuvTl/QD5PQO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WpnOAwAAAANsAAAAPAAAAAAAAAAAAAAAAAJcCAABkcnMvZG93bnJl&#10;di54bWxQSwUGAAAAAAQABAD1AAAAhAMAAAAA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RiH5xAAA&#10;ANsAAAAPAAAAZHJzL2Rvd25yZXYueG1sRI9Ba4NAFITvhfyH5QVyKc2aHEIx2YQihEgphGri+eG+&#10;qtR9q+5W7b/vFgo9DjPzDXM4zaYVIw2usaxgs45AEJdWN1wpuOXnp2cQziNrbC2Tgm9ycDouHg4Y&#10;azvxO42Zr0SAsItRQe19F0vpypoMurXtiIP3YQeDPsihknrAKcBNK7dRtJMGGw4LNXaU1FR+Zl9G&#10;wVRexyJ/u8jrY5Fa7tM+ye6vSq2W88sehKfZ/4f/2qlWsNvA75fwA+Tx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EYh+c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7BED3B23" wp14:editId="57029BD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56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">
                <v:oval id="Oval 42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IyFJxAAA&#10;ANsAAAAPAAAAZHJzL2Rvd25yZXYueG1sRI/dagIxFITvC75DOELvNGvBH7ZGEYulCC1qbfHysDlu&#10;VjcnS5Lq9u0bQejlMDPfMNN5a2txIR8qxwoG/QwEceF0xaWC/eeqNwERIrLG2jEp+KUA81nnYYq5&#10;dlfe0mUXS5EgHHJUYGJscilDYchi6LuGOHlH5y3GJH0ptcdrgttaPmXZSFqsOC0YbGhpqDjvfqwC&#10;/fLKm/Uh+A99xOG72a9OX9+1Uo/ddvEMIlIb/8P39ptWMBzD7Uv6AXL2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yMhSc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EELZwgAA&#10;ANsAAAAPAAAAZHJzL2Rvd25yZXYueG1sRE9Na4NAEL0H+h+WKeQS4ppCSzCuUgIlEgqhps15cKcq&#10;dWeNu1X777uHQI6P953ms+nESINrLSvYRDEI4srqlmsFn+e39RaE88gaO8uk4I8c5NnDIsVE24k/&#10;aCx9LUIIuwQVNN73iZSuasigi2xPHLhvOxj0AQ611ANOIdx08imOX6TBlkNDgz3tG6p+yl+jYKpO&#10;4+X8fpCn1aWwfC2u+/LrqNTycX7dgfA0+7v45i60gucwNnwJP0Bm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cQQtnCAAAA2wAAAA8AAAAAAAAAAAAAAAAAlw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A22215D" wp14:editId="2A66A97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53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">
                <v:oval id="Oval 39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8b8+xAAA&#10;ANsAAAAPAAAAZHJzL2Rvd25yZXYueG1sRI/dagIxFITvhb5DOAXvNFuppaxGKRWLCBbrH708bI6b&#10;bTcnSxJ1ffumIHg5zMw3zHja2lqcyYfKsYKnfgaCuHC64lLBbjvvvYIIEVlj7ZgUXCnAdPLQGWOu&#10;3YW/6LyJpUgQDjkqMDE2uZShMGQx9F1DnLyj8xZjkr6U2uMlwW0tB1n2Ii1WnBYMNvRuqPjdnKwC&#10;Pfvg9fI7+E99xOHK7OY/+0OtVPexfRuBiNTGe/jWXmgFw2f4/5J+gJz8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/G/Ps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Ee1HxQAA&#10;ANsAAAAPAAAAZHJzL2Rvd25yZXYueG1sRI9Ba8JAFITvBf/D8oReSt1YsEiajYggDUWQJtbzI/ua&#10;BLNvY3abpP/eLRQ8DjPzDZNsJtOKgXrXWFawXEQgiEurG64UnIr98xqE88gaW8uk4JccbNLZQ4Kx&#10;tiN/0pD7SgQIuxgV1N53sZSurMmgW9iOOHjftjfog+wrqXscA9y08iWKXqXBhsNCjR3taiov+Y9R&#10;MJbH4Vwc3uXx6ZxZvmbXXf71odTjfNq+gfA0+Xv4v51pBasV/H0JP0Cm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kR7UfFAAAA2wAAAA8AAAAAAAAAAAAAAAAAlw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F808C1B" wp14:editId="418BB90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50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">
                <v:oval id="Oval 36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hhymxAAA&#10;ANsAAAAPAAAAZHJzL2Rvd25yZXYueG1sRI9BawIxFITvBf9DeEJvNatgka1RRLGUQouutvT42Dw3&#10;q5uXJUl1++8bQfA4zMw3zHTe2UacyYfasYLhIANBXDpdc6Vgv1s/TUCEiKyxcUwK/ijAfNZ7mGKu&#10;3YW3dC5iJRKEQ44KTIxtLmUoDVkMA9cSJ+/gvMWYpK+k9nhJcNvIUZY9S4s1pwWDLS0Nlafi1yrQ&#10;q1fevP8E/6kPOP4w+/Xx67tR6rHfLV5AROriPXxrv2kF4yFcv6QfIG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4Ycps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+HUzxAAA&#10;ANsAAAAPAAAAZHJzL2Rvd25yZXYueG1sRI9Ba8JAFITvhf6H5RW8FN1UaCkxGylCMYggjdXzI/tM&#10;QrNvY3ZN4r/vCoLHYWa+YZLlaBrRU+dqywreZhEI4sLqmksFv/vv6ScI55E1NpZJwZUcLNPnpwRj&#10;bQf+oT73pQgQdjEqqLxvYyldUZFBN7MtcfBOtjPog+xKqTscAtw0ch5FH9JgzWGhwpZWFRV/+cUo&#10;GIpdf9xv13L3eswsn7PzKj9slJq8jF8LEJ5G/wjf25lW8D6H25fwA2T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vh1M8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8463DDA" wp14:editId="29BF94C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47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">
                <v:oval id="Oval 33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ZSPmwgAA&#10;ANsAAAAPAAAAZHJzL2Rvd25yZXYueG1sRE/LagIxFN0X+g/hCu40Y2mljEYpFosUKnZ80OVlcp1M&#10;ndwMSarj35uF0OXhvKfzzjbiTD7UjhWMhhkI4tLpmisFu+1y8AoiRGSNjWNScKUA89njwxRz7S78&#10;TeciViKFcMhRgYmxzaUMpSGLYeha4sQdnbcYE/SV1B4vKdw28inLxtJizanBYEsLQ+Wp+LMK9PsH&#10;bz5/gl/rI758md3yd39olOr3urcJiEhd/Bff3Sut4DmNTV/SD5CzG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NlI+bCAAAA2wAAAA8AAAAAAAAAAAAAAAAAlwIAAGRycy9kb3du&#10;cmV2LnhtbFBLBQYAAAAABAAEAPUAAACGAw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hXGfxAAA&#10;ANsAAAAPAAAAZHJzL2Rvd25yZXYueG1sRI9Ba8JAFITvBf/D8gQvohulFE1dRQQxSEGM1vMj+5qE&#10;Zt/G7Jqk/75bEHocZuYbZrXpTSVaalxpWcFsGoEgzqwuOVdwvewnCxDOI2usLJOCH3KwWQ9eVhhr&#10;2/GZ2tTnIkDYxaig8L6OpXRZQQbd1NbEwfuyjUEfZJNL3WAX4KaS8yh6kwZLDgsF1rQrKPtOH0ZB&#10;l53a2+XjIE/jW2L5ntx36edRqdGw376D8NT7//CznWgFr0v4+xJ+gF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YVxn8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BBAC86" wp14:editId="7BD671C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44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">
                <v:oval id="Oval 30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ZIx4xAAA&#10;ANsAAAAPAAAAZHJzL2Rvd25yZXYueG1sRI/dagIxFITvhb5DOAXvNFuppaxGKRWLCBbrH708bI6b&#10;bTcnSxJ1ffumIHg5zMw3zHja2lqcyYfKsYKnfgaCuHC64lLBbjvvvYIIEVlj7ZgUXCnAdPLQGWOu&#10;3YW/6LyJpUgQDjkqMDE2uZShMGQx9F1DnLyj8xZjkr6U2uMlwW0tB1n2Ii1WnBYMNvRuqPjdnKwC&#10;Pfvg9fI7+E99xOHK7OY/+0OtVPexfRuBiNTGe/jWXmgFz0P4/5J+gJz8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WSMeM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GuXtxQAA&#10;ANsAAAAPAAAAZHJzL2Rvd25yZXYueG1sRI9Ba8JAFITvBf/D8oReSt1YRCTNRkSQhiJIE+v5kX1N&#10;gtm3MbtN0n/fLRQ8DjPzDZNsJ9OKgXrXWFawXEQgiEurG64UnIvD8waE88gaW8uk4IccbNPZQ4Kx&#10;tiN/0JD7SgQIuxgV1N53sZSurMmgW9iOOHhftjfog+wrqXscA9y08iWK1tJgw2Ghxo72NZXX/Nso&#10;GMvTcCmOb/L0dMks37LbPv98V+pxPu1eQXia/D383860gtUa/r6EHyDT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wa5e3FAAAA2wAAAA8AAAAAAAAAAAAAAAAAlw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D81571" wp14:editId="38BB7FC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41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">
                <v:oval id="Oval 27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jRQMxAAA&#10;ANsAAAAPAAAAZHJzL2Rvd25yZXYueG1sRI9BawIxFITvBf9DeEJvmlWqyNYoYrEUoUWtLR4fm+dm&#10;dfOyJKlu/30jCD0OM/MNM523thYX8qFyrGDQz0AQF05XXCrYf656ExAhImusHZOCXwown3Uepphr&#10;d+UtXXaxFAnCIUcFJsYmlzIUhiyGvmuIk3d03mJM0pdSe7wmuK3lMMvG0mLFacFgQ0tDxXn3YxXo&#10;l1ferA/Bf+gjjt7NfnX6+q6Veuy2i2cQkdr4H76337SCpyHcvqQfIG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o0UDM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bUZ1xAAA&#10;ANsAAAAPAAAAZHJzL2Rvd25yZXYueG1sRI9Ba8JAFITvBf/D8gQvohttEUldRQQxSEGM1vMj+5qE&#10;Zt/G7Jqk/75bEHocZuYbZrXpTSVaalxpWcFsGoEgzqwuOVdwvewnSxDOI2usLJOCH3KwWQ9eVhhr&#10;2/GZ2tTnIkDYxaig8L6OpXRZQQbd1NbEwfuyjUEfZJNL3WAX4KaS8yhaSIMlh4UCa9oVlH2nD6Og&#10;y07t7fJxkKfxLbF8T+679POo1GjYb99BeOr9f/jZTrSCt1f4+xJ+gF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G1Gdc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C217BD1" wp14:editId="7B97ACD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38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">
                <v:oval id="Oval 24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L/UAxAAA&#10;ANsAAAAPAAAAZHJzL2Rvd25yZXYueG1sRI9RS8MwFIXfBf9DuIJvLlWZaF1WhlIRwaFzio+X5q6p&#10;S25KEtv67xdB8PFwzvkOZ1FNzoqBQuw8KzifFSCIG687bhVs3+qzaxAxIWu0nknBD0WolsdHCyy1&#10;H/mVhk1qRYZwLFGBSakvpYyNIYdx5nvi7O18cJiyDK3UAccMd1ZeFMWVdNhxXjDY052hZr/5dgr0&#10;/QO/PH3GsNY7nD+bbf31/mGVOj2ZVrcgEk3pP/zXftQKLm/g90v+AXJ5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C/1AM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v9gCwgAA&#10;ANsAAAAPAAAAZHJzL2Rvd25yZXYueG1sRE9Na4NAEL0H+h+WKeQS4ppSSjCuUgIlEgqhps15cKcq&#10;dWeNu1X777uHQI6P953ms+nESINrLSvYRDEI4srqlmsFn+e39RaE88gaO8uk4I8c5NnDIsVE24k/&#10;aCx9LUIIuwQVNN73iZSuasigi2xPHLhvOxj0AQ611ANOIdx08imOX6TBlkNDgz3tG6p+yl+jYKpO&#10;4+X8fpCn1aWwfC2u+/LrqNTycX7dgfA0+7v45i60guewPnwJP0Bm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y/2ALCAAAA2wAAAA8AAAAAAAAAAAAAAAAAlw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4CE5228" wp14:editId="7A3275D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3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">
                <v:oval id="Oval 21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sGFyxAAA&#10;ANsAAAAPAAAAZHJzL2Rvd25yZXYueG1sRI/dagIxFITvC75DOELvatZKpaxGEYtSChXrH14eNsfN&#10;6uZkSVLdvn0jFHo5zMw3zHja2lpcyYfKsYJ+LwNBXDhdcalgt108vYIIEVlj7ZgU/FCA6aTzMMZc&#10;uxt/0XUTS5EgHHJUYGJscilDYchi6LmGOHkn5y3GJH0ptcdbgttaPmfZUFqsOC0YbGhuqLhsvq0C&#10;/bbk9ccx+JU+4cun2S3O+0Ot1GO3nY1ARGrjf/iv/a4VDIZw/5J+gJz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bBhcs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UDMLxAAA&#10;ANsAAAAPAAAAZHJzL2Rvd25yZXYueG1sRI9Ba8JAFITvBf/D8gQvohstVEldRQQxSEGM1vMj+5qE&#10;Zt/G7Jqk/75bEHocZuYbZrXpTSVaalxpWcFsGoEgzqwuOVdwvewnSxDOI2usLJOCH3KwWQ9eVhhr&#10;2/GZ2tTnIkDYxaig8L6OpXRZQQbd1NbEwfuyjUEfZJNL3WAX4KaS8yh6kwZLDgsF1rQrKPtOH0ZB&#10;l53a2+XjIE/jW2L5ntx36edRqdGw376D8NT7//CznWgFrwv4+xJ+gF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1AzC8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CE07500" wp14:editId="49F5796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3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">
                <v:oval id="Oval 18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x8LqxAAA&#10;ANsAAAAPAAAAZHJzL2Rvd25yZXYueG1sRI9BawIxFITvBf9DeEJvmrWiyNYoYrEUoUWtLR4fm+dm&#10;dfOyJKlu/30jCD0OM/MNM523thYX8qFyrGDQz0AQF05XXCrYf656ExAhImusHZOCXwown3Uepphr&#10;d+UtXXaxFAnCIUcFJsYmlzIUhiyGvmuIk3d03mJM0pdSe7wmuK3lU5aNpcWK04LBhpaGivPuxyrQ&#10;L6+8WR+C/9BHHL2b/er09V0r9dhtF88gIrXxP3xvv2kFwyHcvqQfIG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cfC6s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gq18xAAA&#10;ANsAAAAPAAAAZHJzL2Rvd25yZXYueG1sRI9Ba8JAFITvBf/D8gQvohttEUldRQQxSEGM1vMj+5qE&#10;Zt/G7Jqk/75bEHocZuYbZrXpTSVaalxpWcFsGoEgzqwuOVdwvewnSxDOI2usLJOCH3KwWQ9eVhhr&#10;2/GZ2tTnIkDYxaig8L6OpXRZQQbd1NbEwfuyjUEfZJNL3WAX4KaS8yhaSIMlh4UCa9oVlH2nD6Og&#10;y07t7fJxkKfxLbF8T+679POo1GjYb99BeOr9f/jZTrSC1zf4+xJ+gF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4KtfM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93F8716" wp14:editId="452E3DF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2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">
                <v:oval id="Oval 15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FVydwgAA&#10;ANsAAAAPAAAAZHJzL2Rvd25yZXYueG1sRE/LagIxFN0X+g/hCu40Y0uljEYpFosUKnZ80OVlcp1M&#10;ndwMSarj35uF0OXhvKfzzjbiTD7UjhWMhhkI4tLpmisFu+1y8AoiRGSNjWNScKUA89njwxRz7S78&#10;TeciViKFcMhRgYmxzaUMpSGLYeha4sQdnbcYE/SV1B4vKdw28inLxtJizanBYEsLQ+Wp+LMK9PsH&#10;bz5/gl/rI758md3yd39olOr3urcJiEhd/Bff3Sut4DmtT1/SD5CzG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UVXJ3CAAAA2wAAAA8AAAAAAAAAAAAAAAAAlwIAAGRycy9kb3du&#10;cmV2LnhtbFBLBQYAAAAABAAEAPUAAACGAwAAAAA=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9Q7kxAAA&#10;ANsAAAAPAAAAZHJzL2Rvd25yZXYueG1sRI9Ba8JAFITvhf6H5RV6KbpRQUrMRopQGoogxur5kX0m&#10;odm3Mbsm8d+7hYLHYWa+YZL1aBrRU+dqywpm0wgEcWF1zaWCn8Pn5B2E88gaG8uk4EYO1unzU4Kx&#10;tgPvqc99KQKEXYwKKu/bWEpXVGTQTW1LHLyz7Qz6ILtS6g6HADeNnEfRUhqsOSxU2NKmouI3vxoF&#10;Q7HrT4ftl9y9nTLLl+yyyY/fSr2+jB8rEJ5G/wj/tzOtYDGDvy/hB8j0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/UO5M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A0B366C" wp14:editId="3B3387F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2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">
                <v:oval id="Oval 12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JVI0xAAA&#10;ANsAAAAPAAAAZHJzL2Rvd25yZXYueG1sRI9BawIxFITvBf9DeEJvmlWoytYoYrEUoUWtLR4fm+dm&#10;dfOyJKlu/30jCD0OM/MNM523thYX8qFyrGDQz0AQF05XXCrYf656ExAhImusHZOCXwown3Uepphr&#10;d+UtXXaxFAnCIUcFJsYmlzIUhiyGvmuIk3d03mJM0pdSe7wmuK3lMMtG0mLFacFgQ0tDxXn3YxXo&#10;l1ferA/Bf+gjPr2b/er09V0r9dhtF88gIrXxP3xvv2kFwzHcvqQfIG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yVSNM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FjGkwAAA&#10;ANsAAAAPAAAAZHJzL2Rvd25yZXYueG1sRE/LisIwFN0P+A/hCm4GTceFSDWKCGIRQaY+1pfm2hab&#10;m9pk2vr3ZjHg8nDey3VvKtFS40rLCn4mEQjizOqScwWX8248B+E8ssbKMil4kYP1avC1xFjbjn+p&#10;TX0uQgi7GBUU3texlC4ryKCb2Jo4cHfbGPQBNrnUDXYh3FRyGkUzabDk0FBgTduCskf6ZxR02am9&#10;nY97efq+JZafyXObXg9KjYb9ZgHCU+8/4n93ohVMw9jwJfwAuXo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/FjGkwAAAANsAAAAPAAAAAAAAAAAAAAAAAJcCAABkcnMvZG93bnJl&#10;di54bWxQSwUGAAAAAAQABAD1AAAAhAMAAAAA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2F46B3F" wp14:editId="35C3192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2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">
                <v:oval id="Oval 9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98xDxAAA&#10;ANsAAAAPAAAAZHJzL2Rvd25yZXYueG1sRI9BawIxFITvBf9DeEJvmlWqyNYoYrEUoUWtLR4fm+dm&#10;dfOyJKlu/30jCD0OM/MNM523thYX8qFyrGDQz0AQF05XXCrYf656ExAhImusHZOCXwown3Uepphr&#10;d+UtXXaxFAnCIUcFJsYmlzIUhiyGvmuIk3d03mJM0pdSe7wmuK3lMMvG0mLFacFgQ0tDxXn3YxXo&#10;l1ferA/Bf+gjjt7NfnX6+q6Veuy2i2cQkdr4H76337SC4RPcvqQfIG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/fMQ8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F546xAAA&#10;ANsAAAAPAAAAZHJzL2Rvd25yZXYueG1sRI9Ba8JAFITvhf6H5RW8FN1UaCkxGylCMYggjdXzI/tM&#10;QrNvY3ZN4r/vCoLHYWa+YZLlaBrRU+dqywreZhEI4sLqmksFv/vv6ScI55E1NpZJwZUcLNPnpwRj&#10;bQf+oT73pQgQdjEqqLxvYyldUZFBN7MtcfBOtjPog+xKqTscAtw0ch5FH9JgzWGhwpZWFRV/+cUo&#10;GIpdf9xv13L3eswsn7PzKj9slJq8jF8LEJ5G/wjf25lWMH+H25fwA2T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ReeOsQAAADbAAAADwAAAAAAAAAAAAAAAACX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8A952D3" wp14:editId="32DB381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2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">
                <v:oval id="Oval 6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gG/bxAAA&#10;ANsAAAAPAAAAZHJzL2Rvd25yZXYueG1sRI9BawIxFITvBf9DeEJvNavQIlujiKKUQouutvT42Dw3&#10;q5uXJUl1++8bQfA4zMw3zGTW2UacyYfasYLhIANBXDpdc6Vgv1s9jUGEiKyxcUwK/ijAbNp7mGCu&#10;3YW3dC5iJRKEQ44KTIxtLmUoDVkMA9cSJ+/gvMWYpK+k9nhJcNvIUZa9SIs1pwWDLS0Mlafi1yrQ&#10;yzVv3n+C/9QHfP4w+9Xx67tR6rHfzV9BROriPXxrv2kFoyFcv6QfIK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4Bv28QAAADbAAAADwAAAAAAAAAAAAAAAACX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/gZOxQAA&#10;ANsAAAAPAAAAZHJzL2Rvd25yZXYueG1sRI/NasMwEITvgb6D2EIvoZbrQwhu5FACpaYUQpyf82Jt&#10;bVNr5Viq7bx9FAjkOMzMN8xqPZlWDNS7xrKCtygGQVxa3XCl4LD/fF2CcB5ZY2uZFFzIwTp7mq0w&#10;1XbkHQ2Fr0SAsEtRQe19l0rpypoMush2xMH7tb1BH2RfSd3jGOCmlUkcL6TBhsNCjR1tair/in+j&#10;YCy3w2n/8yW381Nu+ZyfN8XxW6mX5+njHYSnyT/C93auFSQJ3L6EHyCzK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7+Bk7FAAAA2wAAAA8AAAAAAAAAAAAAAAAAlw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294695">
        <w:rPr>
          <w:noProof/>
          <w:szCs w:val="52"/>
          <w:lang w:eastAsia="fr-F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F031F6D" wp14:editId="55D94900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0" r="0" b="0"/>
                <wp:wrapNone/>
                <wp:docPr id="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7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46662" dir="3284183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">
                <v:oval id="Oval 3" o:spid="_x0000_s1027" style="position:absolute;left:10860;top:14898;width:297;height:303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SZiJwgAA&#10;ANsAAAAPAAAAZHJzL2Rvd25yZXYueG1sRE9NawIxEL0X+h/CFHrTrEK1rEaRFqUIFbUqHofNuNl2&#10;M1mSVLf/3ghCb/N4nzOetrYWZ/Khcqyg181AEBdOV1wq2H3NO68gQkTWWDsmBX8UYDp5fBhjrt2F&#10;N3TexlKkEA45KjAxNrmUoTBkMXRdQ5y4k/MWY4K+lNrjJYXbWvazbCAtVpwaDDb0Zqj42f5aBfp9&#10;wevlMfiVPuHLp9nNv/eHWqnnp3Y2AhGpjf/iu/tDp/lDuP2SDpCTK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FJmInCAAAA2wAAAA8AAAAAAAAAAAAAAAAAlwIAAGRycy9kb3du&#10;cmV2LnhtbFBLBQYAAAAABAAEAPUAAACGAwAAAAA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Nl6CwgAA&#10;ANsAAAAPAAAAZHJzL2Rvd25yZXYueG1sRE9Na8JAEL0L/odlhF5EN+1BbMxGRJCGUhBj63nITpPQ&#10;7GzMbpP037uC0Ns83uck29E0oqfO1ZYVPC8jEMSF1TWXCj7Ph8UahPPIGhvLpOCPHGzT6STBWNuB&#10;T9TnvhQhhF2MCirv21hKV1Rk0C1tSxy4b9sZ9AF2pdQdDiHcNPIlilbSYM2hocKW9hUVP/mvUTAU&#10;x/5y/niTx/kls3zNrvv8612pp9m424DwNPp/8cOd6TD/Fe6/hANke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42XoLCAAAA2wAAAA8AAAAAAAAAAAAAAAAAlwIAAGRycy9kb3du&#10;cmV2LnhtbFBLBQYAAAAABAAEAPUAAACGAwAAAAA=&#10;" filled="f" stroked="f"/>
                <w10:wrap anchorx="margin" anchory="margin"/>
              </v:group>
            </w:pict>
          </mc:Fallback>
        </mc:AlternateContent>
      </w:r>
    </w:p>
    <w:sdt>
      <w:sdtPr>
        <w:rPr>
          <w:lang w:val="en-US"/>
        </w:rPr>
        <w:alias w:val="Sous-titre"/>
        <w:tag w:val="Sous-titre"/>
        <w:id w:val="22149849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27C42A4B" w14:textId="77777777" w:rsidR="00FC2A5E" w:rsidRPr="003F58F1" w:rsidRDefault="00197CD0">
          <w:pPr>
            <w:pStyle w:val="Sous-titre"/>
            <w:rPr>
              <w:lang w:val="en-US"/>
            </w:rPr>
          </w:pPr>
          <w:r w:rsidRPr="003F58F1">
            <w:rPr>
              <w:color w:val="auto"/>
              <w:lang w:val="en-US"/>
            </w:rPr>
            <w:t>Spécifications</w:t>
          </w:r>
        </w:p>
      </w:sdtContent>
    </w:sdt>
    <w:sdt>
      <w:sdtPr>
        <w:rPr>
          <w:rFonts w:ascii="Calibri" w:eastAsiaTheme="minorEastAsia" w:hAnsi="Calibri" w:cstheme="minorBidi"/>
          <w:b w:val="0"/>
          <w:bCs w:val="0"/>
          <w:color w:val="414751" w:themeColor="text2" w:themeShade="BF"/>
          <w:sz w:val="20"/>
          <w:szCs w:val="20"/>
        </w:rPr>
        <w:id w:val="18351647"/>
        <w:docPartObj>
          <w:docPartGallery w:val="Table of Contents"/>
          <w:docPartUnique/>
        </w:docPartObj>
      </w:sdtPr>
      <w:sdtContent>
        <w:p w14:paraId="2B975052" w14:textId="77777777" w:rsidR="00625BD3" w:rsidRDefault="00625BD3">
          <w:pPr>
            <w:pStyle w:val="En-ttedetabledesmatires"/>
          </w:pPr>
          <w:r>
            <w:t>Table des matières</w:t>
          </w:r>
        </w:p>
        <w:p w14:paraId="60414999" w14:textId="77777777" w:rsidR="000E560E" w:rsidRDefault="00E471C7">
          <w:pPr>
            <w:pStyle w:val="TM1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4"/>
              <w:szCs w:val="24"/>
              <w:lang w:val="en-GB" w:eastAsia="ja-JP"/>
            </w:rPr>
          </w:pPr>
          <w:r>
            <w:fldChar w:fldCharType="begin"/>
          </w:r>
          <w:r w:rsidR="00625BD3">
            <w:instrText xml:space="preserve"> </w:instrText>
          </w:r>
          <w:r w:rsidR="003444F1">
            <w:instrText>TOC</w:instrText>
          </w:r>
          <w:r w:rsidR="00625BD3">
            <w:instrText xml:space="preserve"> \o "1-3" \h \z \u </w:instrText>
          </w:r>
          <w:r>
            <w:fldChar w:fldCharType="separate"/>
          </w:r>
          <w:r w:rsidR="000E560E">
            <w:rPr>
              <w:noProof/>
            </w:rPr>
            <w:t>Introduction</w:t>
          </w:r>
          <w:r w:rsidR="000E560E">
            <w:rPr>
              <w:noProof/>
            </w:rPr>
            <w:tab/>
          </w:r>
          <w:r w:rsidR="000E560E">
            <w:rPr>
              <w:noProof/>
            </w:rPr>
            <w:fldChar w:fldCharType="begin"/>
          </w:r>
          <w:r w:rsidR="000E560E">
            <w:rPr>
              <w:noProof/>
            </w:rPr>
            <w:instrText xml:space="preserve"> </w:instrText>
          </w:r>
          <w:r w:rsidR="003444F1">
            <w:rPr>
              <w:noProof/>
            </w:rPr>
            <w:instrText>PAGEREF</w:instrText>
          </w:r>
          <w:r w:rsidR="000E560E">
            <w:rPr>
              <w:noProof/>
            </w:rPr>
            <w:instrText xml:space="preserve"> _Toc262134643 \h </w:instrText>
          </w:r>
          <w:r w:rsidR="000E560E">
            <w:rPr>
              <w:noProof/>
            </w:rPr>
          </w:r>
          <w:r w:rsidR="000E560E">
            <w:rPr>
              <w:noProof/>
            </w:rPr>
            <w:fldChar w:fldCharType="separate"/>
          </w:r>
          <w:r w:rsidR="000E560E">
            <w:rPr>
              <w:noProof/>
            </w:rPr>
            <w:t>2</w:t>
          </w:r>
          <w:r w:rsidR="000E560E">
            <w:rPr>
              <w:noProof/>
            </w:rPr>
            <w:fldChar w:fldCharType="end"/>
          </w:r>
        </w:p>
        <w:p w14:paraId="2BB4565C" w14:textId="77777777" w:rsidR="00625BD3" w:rsidRDefault="00E471C7">
          <w:r>
            <w:fldChar w:fldCharType="end"/>
          </w:r>
        </w:p>
      </w:sdtContent>
    </w:sdt>
    <w:p w14:paraId="4061E23C" w14:textId="77777777" w:rsidR="00625BD3" w:rsidRDefault="00625BD3">
      <w:pPr>
        <w:jc w:val="left"/>
        <w:rPr>
          <w:rFonts w:asciiTheme="majorHAnsi" w:eastAsiaTheme="majorEastAsia" w:hAnsiTheme="majorHAnsi" w:cstheme="majorBidi"/>
          <w:smallCaps/>
          <w:spacing w:val="5"/>
          <w:sz w:val="32"/>
          <w:szCs w:val="32"/>
        </w:rPr>
      </w:pPr>
      <w:r>
        <w:br w:type="page"/>
      </w:r>
    </w:p>
    <w:p w14:paraId="0630F756" w14:textId="77777777" w:rsidR="003F58F1" w:rsidRDefault="003F58F1" w:rsidP="00625BD3">
      <w:pPr>
        <w:pStyle w:val="Titre1"/>
      </w:pPr>
      <w:bookmarkStart w:id="0" w:name="_Toc262134643"/>
      <w:r>
        <w:t>Introduction</w:t>
      </w:r>
      <w:bookmarkEnd w:id="0"/>
    </w:p>
    <w:p w14:paraId="1C6F5ABA" w14:textId="5A5D9251" w:rsidR="002F079C" w:rsidRDefault="002F079C" w:rsidP="002F079C">
      <w:r>
        <w:t xml:space="preserve">L’application mobile a besoin d’interagir avec différents types de capteurs. </w:t>
      </w:r>
      <w:r w:rsidR="00A1212B">
        <w:t xml:space="preserve"> Les différents type de tag (QRCode / N</w:t>
      </w:r>
      <w:r w:rsidR="00704795">
        <w:t>FC / iBeacon) contiendront des i</w:t>
      </w:r>
      <w:r w:rsidR="00A1212B">
        <w:t>d</w:t>
      </w:r>
      <w:r w:rsidR="00704795">
        <w:t>s</w:t>
      </w:r>
      <w:r w:rsidR="00A1212B">
        <w:t xml:space="preserve"> qui référenc</w:t>
      </w:r>
      <w:r w:rsidR="00704795">
        <w:t>eront des Scènes du BO. Or les i</w:t>
      </w:r>
      <w:r w:rsidR="00A1212B">
        <w:t>d</w:t>
      </w:r>
      <w:r w:rsidR="00704795">
        <w:t>s</w:t>
      </w:r>
      <w:r w:rsidR="00A1212B">
        <w:t xml:space="preserve"> stocké</w:t>
      </w:r>
      <w:r w:rsidR="00704795">
        <w:t>s</w:t>
      </w:r>
      <w:r w:rsidR="00A1212B">
        <w:t xml:space="preserve"> dans les Tag</w:t>
      </w:r>
      <w:r w:rsidR="00704795">
        <w:t xml:space="preserve"> ne seront pas nécessairement les même que les ids du BO.</w:t>
      </w:r>
    </w:p>
    <w:p w14:paraId="390044D6" w14:textId="3854F5F5" w:rsidR="00704795" w:rsidRPr="002F079C" w:rsidRDefault="00704795" w:rsidP="002F079C">
      <w:r>
        <w:t>Nous avons donc besoin, et c’est ce que ce document va définir, du mécanisme suivant :</w:t>
      </w:r>
    </w:p>
    <w:p w14:paraId="4FF59775" w14:textId="582B9E93" w:rsidR="00312981" w:rsidRDefault="002F079C" w:rsidP="00197CD0">
      <w:pPr>
        <w:rPr>
          <w:color w:val="auto"/>
        </w:rPr>
      </w:pPr>
      <w:r>
        <w:rPr>
          <w:noProof/>
          <w:color w:val="auto"/>
          <w:lang w:eastAsia="fr-FR"/>
        </w:rPr>
        <w:drawing>
          <wp:inline distT="0" distB="0" distL="0" distR="0" wp14:anchorId="1554B09B" wp14:editId="77CEEB73">
            <wp:extent cx="5212080" cy="3281680"/>
            <wp:effectExtent l="0" t="0" r="0" b="0"/>
            <wp:docPr id="95" name="Image 95" descr="Mac OS X:Users:thomasbadin:Desktop:LienTagSc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 OS X:Users:thomasbadin:Desktop:LienTagScen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C9C56" w14:textId="77777777" w:rsidR="00704795" w:rsidRDefault="00704795" w:rsidP="00197CD0">
      <w:pPr>
        <w:rPr>
          <w:color w:val="auto"/>
        </w:rPr>
      </w:pPr>
    </w:p>
    <w:p w14:paraId="17B64B0A" w14:textId="22915C38" w:rsidR="00704795" w:rsidRDefault="00704795" w:rsidP="00197CD0">
      <w:pPr>
        <w:rPr>
          <w:color w:val="auto"/>
        </w:rPr>
      </w:pPr>
      <w:r>
        <w:rPr>
          <w:color w:val="auto"/>
        </w:rPr>
        <w:t>Un peu comme la manière du fonctionnement de DNS, le mécanisme qui fera le lien entre l’id d’un tag et l’id d’une scène dans le BO devra être indifférents du BO.</w:t>
      </w:r>
    </w:p>
    <w:p w14:paraId="23681993" w14:textId="77777777" w:rsidR="002A7566" w:rsidRDefault="00AA1B5B" w:rsidP="00197CD0">
      <w:pPr>
        <w:rPr>
          <w:color w:val="auto"/>
        </w:rPr>
      </w:pPr>
      <w:r>
        <w:rPr>
          <w:color w:val="auto"/>
        </w:rPr>
        <w:t xml:space="preserve">Pourquoi ce besoin d’indépendance ? Premièrement car l’administration doit être indépendante, ce ne seront pas les même personnes qui vont administrer le backoffice (créer les parcours, les scènes, </w:t>
      </w:r>
      <w:r w:rsidR="002A7566">
        <w:rPr>
          <w:color w:val="auto"/>
        </w:rPr>
        <w:t>etc.</w:t>
      </w:r>
      <w:r>
        <w:rPr>
          <w:color w:val="auto"/>
        </w:rPr>
        <w:t xml:space="preserve">) et celle qui vont administrer les liens. </w:t>
      </w:r>
      <w:r w:rsidR="002A7566">
        <w:rPr>
          <w:color w:val="auto"/>
        </w:rPr>
        <w:t xml:space="preserve">De plus, a terme,  le serveur de liens ne fera pas forcement la correspondance avec un serveur Moving-BO, mais pourra être utilisé pour autre chose. D’ou un serveur séparé, et une API Java dédiée. </w:t>
      </w:r>
      <w:r w:rsidR="002A7566">
        <w:rPr>
          <w:color w:val="auto"/>
        </w:rPr>
        <w:br w:type="page"/>
      </w:r>
    </w:p>
    <w:p w14:paraId="3257DEA3" w14:textId="55A12DD5" w:rsidR="00AA1B5B" w:rsidRDefault="002A7566" w:rsidP="00197CD0">
      <w:pPr>
        <w:rPr>
          <w:color w:val="auto"/>
        </w:rPr>
      </w:pPr>
      <w:r>
        <w:rPr>
          <w:color w:val="auto"/>
        </w:rPr>
        <w:t xml:space="preserve">Le fonctionnement devra donc être le suivant :  </w:t>
      </w:r>
    </w:p>
    <w:p w14:paraId="05E8AF0B" w14:textId="342653C1" w:rsidR="00704795" w:rsidRDefault="002A7566" w:rsidP="00197CD0">
      <w:pPr>
        <w:rPr>
          <w:color w:val="auto"/>
        </w:rPr>
      </w:pPr>
      <w:r>
        <w:rPr>
          <w:noProof/>
          <w:color w:val="auto"/>
          <w:lang w:eastAsia="fr-FR"/>
        </w:rPr>
        <w:drawing>
          <wp:inline distT="0" distB="0" distL="0" distR="0" wp14:anchorId="7BA6293D" wp14:editId="057D54AE">
            <wp:extent cx="5222240" cy="4673600"/>
            <wp:effectExtent l="0" t="0" r="10160" b="0"/>
            <wp:docPr id="1" name="Image 1" descr="Mac OS X:Users:thomasbadin:Desktop:Serveur li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OS X:Users:thomasbadin:Desktop:Serveur lie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240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9E408" w14:textId="369DC749" w:rsidR="00F9769F" w:rsidRDefault="002A7566" w:rsidP="00197CD0">
      <w:pPr>
        <w:rPr>
          <w:color w:val="auto"/>
        </w:rPr>
      </w:pPr>
      <w:r>
        <w:rPr>
          <w:color w:val="auto"/>
        </w:rPr>
        <w:t xml:space="preserve">Le présent document détaillera donc la conception du serveur de liaison, de ses WebServices, ainsi que de l’API Java qui utilisera ces WebServices. Quand au BO, celui-ci ne connaitra pas l’existence du mécanisme de lien, il n’y aura donc aucune modification à effectuer. </w:t>
      </w:r>
      <w:r w:rsidR="00F9769F">
        <w:rPr>
          <w:color w:val="auto"/>
        </w:rPr>
        <w:br w:type="page"/>
      </w:r>
    </w:p>
    <w:p w14:paraId="5DF30F96" w14:textId="20EB6488" w:rsidR="002A7566" w:rsidRDefault="00F9769F" w:rsidP="00F9769F">
      <w:pPr>
        <w:pStyle w:val="Titre1"/>
      </w:pPr>
      <w:r>
        <w:t>Le serveur de lien</w:t>
      </w:r>
    </w:p>
    <w:p w14:paraId="50A9E60D" w14:textId="2224F27E" w:rsidR="00F9769F" w:rsidRDefault="003444F1" w:rsidP="003444F1">
      <w:pPr>
        <w:pStyle w:val="Titre2"/>
      </w:pPr>
      <w:r>
        <w:t>La base de données</w:t>
      </w:r>
    </w:p>
    <w:p w14:paraId="41101C92" w14:textId="77777777" w:rsidR="003444F1" w:rsidRDefault="003444F1" w:rsidP="003444F1"/>
    <w:p w14:paraId="7E77A35C" w14:textId="77777777" w:rsidR="003444F1" w:rsidRPr="003444F1" w:rsidRDefault="003444F1" w:rsidP="003444F1">
      <w:bookmarkStart w:id="1" w:name="_GoBack"/>
      <w:bookmarkEnd w:id="1"/>
    </w:p>
    <w:p w14:paraId="017C66CA" w14:textId="74DC2B61" w:rsidR="00F9769F" w:rsidRDefault="00F9769F" w:rsidP="00F9769F">
      <w:pPr>
        <w:pStyle w:val="Titre1"/>
      </w:pPr>
      <w:r>
        <w:t>Les WebServices</w:t>
      </w:r>
    </w:p>
    <w:p w14:paraId="1C7FFB66" w14:textId="77777777" w:rsidR="00F9769F" w:rsidRDefault="00F9769F" w:rsidP="00F9769F"/>
    <w:p w14:paraId="3D791DD7" w14:textId="07C18523" w:rsidR="00F9769F" w:rsidRPr="00F9769F" w:rsidRDefault="00F9769F" w:rsidP="00F9769F">
      <w:pPr>
        <w:pStyle w:val="Titre1"/>
      </w:pPr>
      <w:r>
        <w:t>L’API Java</w:t>
      </w:r>
    </w:p>
    <w:sectPr w:rsidR="00F9769F" w:rsidRPr="00F9769F" w:rsidSect="00FC2A5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39"/>
      <w:pgMar w:top="1418" w:right="1843" w:bottom="1418" w:left="1843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C18959" w14:textId="77777777" w:rsidR="002F079C" w:rsidRDefault="002F079C">
      <w:pPr>
        <w:spacing w:after="0" w:line="240" w:lineRule="auto"/>
      </w:pPr>
      <w:r>
        <w:separator/>
      </w:r>
    </w:p>
  </w:endnote>
  <w:endnote w:type="continuationSeparator" w:id="0">
    <w:p w14:paraId="6AEC2460" w14:textId="77777777" w:rsidR="002F079C" w:rsidRDefault="002F0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Ｐ明朝">
    <w:panose1 w:val="00000000000000000000"/>
    <w:charset w:val="80"/>
    <w:family w:val="roman"/>
    <w:notTrueType/>
    <w:pitch w:val="default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B82E16" w14:textId="77777777" w:rsidR="002F079C" w:rsidRDefault="002F079C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0F7A9D" w14:textId="77777777" w:rsidR="002F079C" w:rsidRDefault="002F079C">
    <w:pPr>
      <w:pStyle w:val="Pieddepage"/>
    </w:pPr>
    <w:r>
      <w:ptab w:relativeTo="margin" w:alignment="right" w:leader="none"/>
    </w:r>
    <w:r>
      <w:fldChar w:fldCharType="begin"/>
    </w:r>
    <w:r>
      <w:instrText xml:space="preserve"> </w:instrText>
    </w:r>
    <w:r w:rsidR="003444F1">
      <w:instrText>PAGE</w:instrText>
    </w:r>
    <w:r>
      <w:instrText xml:space="preserve"> </w:instrText>
    </w:r>
    <w:r>
      <w:fldChar w:fldCharType="separate"/>
    </w:r>
    <w:r w:rsidR="003444F1">
      <w:rPr>
        <w:noProof/>
      </w:rPr>
      <w:t>4</w:t>
    </w:r>
    <w:r>
      <w:rPr>
        <w:noProof/>
      </w:rPr>
      <w:fldChar w:fldCharType="end"/>
    </w:r>
    <w:r>
      <w:t xml:space="preserve"> </w:t>
    </w:r>
    <w:r>
      <w:rPr>
        <w:noProof/>
        <w:lang w:eastAsia="fr-FR"/>
      </w:rPr>
      <mc:AlternateContent>
        <mc:Choice Requires="wps">
          <w:drawing>
            <wp:inline distT="0" distB="0" distL="0" distR="0" wp14:anchorId="1ED928BB" wp14:editId="0BFC43BC">
              <wp:extent cx="91440" cy="91440"/>
              <wp:effectExtent l="12700" t="12700" r="22860" b="22860"/>
              <wp:docPr id="11" name="Oval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46662" dir="3284183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9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6BCEE1" w14:textId="77777777" w:rsidR="002F079C" w:rsidRDefault="002F079C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59F8E0" w14:textId="77777777" w:rsidR="002F079C" w:rsidRDefault="002F079C">
      <w:pPr>
        <w:spacing w:after="0" w:line="240" w:lineRule="auto"/>
      </w:pPr>
      <w:r>
        <w:separator/>
      </w:r>
    </w:p>
  </w:footnote>
  <w:footnote w:type="continuationSeparator" w:id="0">
    <w:p w14:paraId="5AE02308" w14:textId="77777777" w:rsidR="002F079C" w:rsidRDefault="002F0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273DCF" w14:textId="77777777" w:rsidR="002F079C" w:rsidRDefault="002F079C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952561" w14:textId="77777777" w:rsidR="002F079C" w:rsidRDefault="002F079C">
    <w:pPr>
      <w:pStyle w:val="En-tte"/>
    </w:pPr>
    <w:r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14-05-06T00:00:00Z">
          <w:dateFormat w:val="dd/MM/yyyy"/>
          <w:lid w:val="fr-FR"/>
          <w:storeMappedDataAs w:val="dateTime"/>
          <w:calendar w:val="gregorian"/>
        </w:date>
      </w:sdtPr>
      <w:sdtContent>
        <w:r>
          <w:t>06/05/2014</w:t>
        </w:r>
      </w:sdtContent>
    </w:sdt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5369F2" wp14:editId="2C1438F0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7333615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-1000</wp14:pctPosVOffset>
                  </wp:positionV>
                </mc:Choice>
                <mc:Fallback>
                  <wp:positionV relativeFrom="page">
                    <wp:posOffset>-106680</wp:posOffset>
                  </wp:positionV>
                </mc:Fallback>
              </mc:AlternateContent>
              <wp:extent cx="0" cy="10866120"/>
              <wp:effectExtent l="12700" t="10160" r="25400" b="30480"/>
              <wp:wrapNone/>
              <wp:docPr id="13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6612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0;margin-top:0;width:0;height:855.6pt;z-index:251660288;visibility:visible;mso-wrap-style:square;mso-width-percent:0;mso-height-percent:1020;mso-left-percent:970;mso-top-percent:-10;mso-wrap-distance-left:9pt;mso-wrap-distance-top:0;mso-wrap-distance-right:9pt;mso-wrap-distance-bottom:0;mso-position-horizontal-relative:page;mso-position-vertical-relative:page;mso-width-percent:0;mso-height-percent:1020;mso-left-percent:970;mso-top-percent:-10;mso-width-relative:right-margin-area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" strokecolor="#fe8637 [3204]" strokeweight="1pt"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A25C3" w14:textId="77777777" w:rsidR="002F079C" w:rsidRDefault="002F079C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F09ED"/>
    <w:multiLevelType w:val="multilevel"/>
    <w:tmpl w:val="CD40BF9A"/>
    <w:styleLink w:val="Listepuces1"/>
    <w:lvl w:ilvl="0">
      <w:start w:val="1"/>
      <w:numFmt w:val="bullet"/>
      <w:lvlText w:val=""/>
      <w:lvlJc w:val="left"/>
      <w:pPr>
        <w:ind w:left="245" w:hanging="245"/>
      </w:pPr>
      <w:rPr>
        <w:rFonts w:asciiTheme="minorHAnsi" w:eastAsiaTheme="minorEastAsia" w:hAnsi="Wingdings 2" w:cstheme="minorBidi" w:hint="default"/>
        <w:color w:val="FE8637" w:themeColor="accent1"/>
        <w:sz w:val="16"/>
        <w:szCs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>
    <w:nsid w:val="197E3499"/>
    <w:multiLevelType w:val="multilevel"/>
    <w:tmpl w:val="85C08436"/>
    <w:styleLink w:val="Listenumrote"/>
    <w:lvl w:ilvl="0">
      <w:start w:val="1"/>
      <w:numFmt w:val="decimal"/>
      <w:lvlText w:val="%1)"/>
      <w:lvlJc w:val="left"/>
      <w:pPr>
        <w:ind w:left="288" w:hanging="288"/>
      </w:pPr>
      <w:rPr>
        <w:rFonts w:asciiTheme="minorHAnsi" w:eastAsiaTheme="minorEastAsia" w:cstheme="minorBidi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2">
    <w:nsid w:val="6D580C8D"/>
    <w:multiLevelType w:val="hybridMultilevel"/>
    <w:tmpl w:val="57D4D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09"/>
  <w:hyphenationZone w:val="420"/>
  <w:drawingGridHorizontalSpacing w:val="100"/>
  <w:displayHorizontalDrawingGridEvery w:val="2"/>
  <w:characterSpacingControl w:val="doNotCompress"/>
  <w:savePreviewPicture/>
  <w:hdrShapeDefaults>
    <o:shapedefaults v:ext="edit" spidmax="3074">
      <o:colormenu v:ext="edit" strokecolor="none [3204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80F"/>
    <w:rsid w:val="000000F5"/>
    <w:rsid w:val="000072D6"/>
    <w:rsid w:val="00012426"/>
    <w:rsid w:val="00015807"/>
    <w:rsid w:val="00056E8C"/>
    <w:rsid w:val="00077572"/>
    <w:rsid w:val="00083F1B"/>
    <w:rsid w:val="0009380F"/>
    <w:rsid w:val="0009653D"/>
    <w:rsid w:val="000A17D6"/>
    <w:rsid w:val="000E560E"/>
    <w:rsid w:val="0013199F"/>
    <w:rsid w:val="001516E6"/>
    <w:rsid w:val="001977E2"/>
    <w:rsid w:val="00197CD0"/>
    <w:rsid w:val="00246BBF"/>
    <w:rsid w:val="002616F7"/>
    <w:rsid w:val="00294695"/>
    <w:rsid w:val="002A5AAB"/>
    <w:rsid w:val="002A7566"/>
    <w:rsid w:val="002C5A9D"/>
    <w:rsid w:val="002F079C"/>
    <w:rsid w:val="002F4C2D"/>
    <w:rsid w:val="00312981"/>
    <w:rsid w:val="003155D1"/>
    <w:rsid w:val="003328E4"/>
    <w:rsid w:val="003437CE"/>
    <w:rsid w:val="003444F1"/>
    <w:rsid w:val="00367679"/>
    <w:rsid w:val="003B1F47"/>
    <w:rsid w:val="003C060E"/>
    <w:rsid w:val="003D6F90"/>
    <w:rsid w:val="003F311A"/>
    <w:rsid w:val="003F58F1"/>
    <w:rsid w:val="00425E4E"/>
    <w:rsid w:val="00442258"/>
    <w:rsid w:val="004572AA"/>
    <w:rsid w:val="00476AFC"/>
    <w:rsid w:val="00492C5E"/>
    <w:rsid w:val="004A258B"/>
    <w:rsid w:val="004C2C1C"/>
    <w:rsid w:val="004E55A3"/>
    <w:rsid w:val="004F0AD3"/>
    <w:rsid w:val="00501388"/>
    <w:rsid w:val="00522D2D"/>
    <w:rsid w:val="00523CF1"/>
    <w:rsid w:val="005616EF"/>
    <w:rsid w:val="005917E1"/>
    <w:rsid w:val="005A76C6"/>
    <w:rsid w:val="005B4193"/>
    <w:rsid w:val="005D36CC"/>
    <w:rsid w:val="00621D1B"/>
    <w:rsid w:val="00625BD3"/>
    <w:rsid w:val="006A353E"/>
    <w:rsid w:val="006C0159"/>
    <w:rsid w:val="006D417D"/>
    <w:rsid w:val="006D4C13"/>
    <w:rsid w:val="006F24B8"/>
    <w:rsid w:val="007012AE"/>
    <w:rsid w:val="00703BDD"/>
    <w:rsid w:val="00704795"/>
    <w:rsid w:val="00765510"/>
    <w:rsid w:val="007725D3"/>
    <w:rsid w:val="00790272"/>
    <w:rsid w:val="0079309D"/>
    <w:rsid w:val="007B173F"/>
    <w:rsid w:val="007B27BA"/>
    <w:rsid w:val="007F1477"/>
    <w:rsid w:val="00811377"/>
    <w:rsid w:val="008115FF"/>
    <w:rsid w:val="00846CCD"/>
    <w:rsid w:val="00870E1E"/>
    <w:rsid w:val="00873A94"/>
    <w:rsid w:val="008C1655"/>
    <w:rsid w:val="008C40F3"/>
    <w:rsid w:val="008C4851"/>
    <w:rsid w:val="008E28DB"/>
    <w:rsid w:val="00922DFD"/>
    <w:rsid w:val="009628F7"/>
    <w:rsid w:val="00994150"/>
    <w:rsid w:val="009A4E35"/>
    <w:rsid w:val="009E4A8D"/>
    <w:rsid w:val="00A1212B"/>
    <w:rsid w:val="00A20860"/>
    <w:rsid w:val="00A231FD"/>
    <w:rsid w:val="00A275D9"/>
    <w:rsid w:val="00A35478"/>
    <w:rsid w:val="00A45E77"/>
    <w:rsid w:val="00A64EEE"/>
    <w:rsid w:val="00A71BD1"/>
    <w:rsid w:val="00A73C8F"/>
    <w:rsid w:val="00A778ED"/>
    <w:rsid w:val="00A82414"/>
    <w:rsid w:val="00AA19D2"/>
    <w:rsid w:val="00AA1B5B"/>
    <w:rsid w:val="00AA6D6F"/>
    <w:rsid w:val="00AD5D80"/>
    <w:rsid w:val="00B207A6"/>
    <w:rsid w:val="00B35FCB"/>
    <w:rsid w:val="00B94022"/>
    <w:rsid w:val="00BD3F3C"/>
    <w:rsid w:val="00BD66B8"/>
    <w:rsid w:val="00BE0C6A"/>
    <w:rsid w:val="00BF0760"/>
    <w:rsid w:val="00BF57A1"/>
    <w:rsid w:val="00C01678"/>
    <w:rsid w:val="00C02855"/>
    <w:rsid w:val="00C073D8"/>
    <w:rsid w:val="00C151CC"/>
    <w:rsid w:val="00C30B7B"/>
    <w:rsid w:val="00CA0E51"/>
    <w:rsid w:val="00CB7B97"/>
    <w:rsid w:val="00CC1E20"/>
    <w:rsid w:val="00CE4579"/>
    <w:rsid w:val="00D105D6"/>
    <w:rsid w:val="00D26D49"/>
    <w:rsid w:val="00D67CFA"/>
    <w:rsid w:val="00DB4BA0"/>
    <w:rsid w:val="00E14A82"/>
    <w:rsid w:val="00E30EFD"/>
    <w:rsid w:val="00E471C7"/>
    <w:rsid w:val="00E565BF"/>
    <w:rsid w:val="00EF2973"/>
    <w:rsid w:val="00EF6931"/>
    <w:rsid w:val="00F4171B"/>
    <w:rsid w:val="00F4474E"/>
    <w:rsid w:val="00F9769F"/>
    <w:rsid w:val="00FA6250"/>
    <w:rsid w:val="00FC2A5E"/>
    <w:rsid w:val="00FD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>
      <o:colormenu v:ext="edit" strokecolor="none [3204]"/>
    </o:shapedefaults>
    <o:shapelayout v:ext="edit">
      <o:idmap v:ext="edit" data="1"/>
    </o:shapelayout>
  </w:shapeDefaults>
  <w:doNotEmbedSmartTags/>
  <w:decimalSymbol w:val=","/>
  <w:listSeparator w:val=";"/>
  <w14:docId w14:val="326032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1" w:count="276">
    <w:lsdException w:name="Normal" w:semiHidden="0" w:uiPriority="0"/>
    <w:lsdException w:name="heading 1" w:semiHidden="0" w:uiPriority="2"/>
    <w:lsdException w:name="heading 2" w:semiHidden="0" w:uiPriority="2"/>
    <w:lsdException w:name="heading 3" w:semiHidden="0" w:uiPriority="2"/>
    <w:lsdException w:name="heading 4" w:uiPriority="2"/>
    <w:lsdException w:name="heading 5" w:uiPriority="2"/>
    <w:lsdException w:name="heading 6" w:uiPriority="2"/>
    <w:lsdException w:name="heading 7" w:uiPriority="2"/>
    <w:lsdException w:name="heading 8" w:uiPriority="2"/>
    <w:lsdException w:name="heading 9" w:uiPriority="2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/>
    <w:lsdException w:name="Title" w:semiHidden="0" w:uiPriority="4"/>
    <w:lsdException w:name="Default Paragraph Font" w:uiPriority="1"/>
    <w:lsdException w:name="Subtitle" w:semiHidden="0" w:uiPriority="5"/>
    <w:lsdException w:name="Strong" w:semiHidden="0" w:uiPriority="8"/>
    <w:lsdException w:name="Emphasis" w:semiHidden="0" w:uiPriority="6"/>
    <w:lsdException w:name="Table Grid" w:semiHidden="0" w:uiPriority="1"/>
    <w:lsdException w:name="No Spacing" w:semiHidden="0" w:uiPriority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6"/>
    <w:lsdException w:name="Quote" w:semiHidden="0" w:uiPriority="9"/>
    <w:lsdException w:name="Intense Quote" w:semiHidden="0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5"/>
    <w:lsdException w:name="Intense Emphasis" w:semiHidden="0" w:uiPriority="7"/>
    <w:lsdException w:name="Subtle Reference" w:semiHidden="0" w:uiPriority="11"/>
    <w:lsdException w:name="Intense Reference" w:semiHidden="0" w:uiPriority="12"/>
    <w:lsdException w:name="Book Title" w:semiHidden="0" w:uiPriority="13"/>
    <w:lsdException w:name="Bibliography" w:uiPriority="37"/>
    <w:lsdException w:name="TOC Heading" w:uiPriority="39" w:unhideWhenUsed="1"/>
  </w:latentStyles>
  <w:style w:type="paragraph" w:default="1" w:styleId="Normal">
    <w:name w:val="Normal"/>
    <w:qFormat/>
    <w:rsid w:val="000000F5"/>
    <w:pPr>
      <w:jc w:val="both"/>
    </w:pPr>
    <w:rPr>
      <w:rFonts w:ascii="Calibri" w:eastAsiaTheme="minorEastAsia" w:hAnsi="Calibri"/>
      <w:color w:val="414751" w:themeColor="text2" w:themeShade="BF"/>
      <w:sz w:val="20"/>
      <w:szCs w:val="20"/>
      <w:lang w:val="fr-FR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FC2A5E"/>
    <w:pPr>
      <w:spacing w:before="360" w:after="40"/>
      <w:outlineLvl w:val="0"/>
    </w:pPr>
    <w:rPr>
      <w:rFonts w:asciiTheme="majorHAnsi" w:eastAsiaTheme="majorEastAsia" w:hAnsiTheme="majorHAnsi" w:cstheme="majorBidi"/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2A5E"/>
    <w:pPr>
      <w:spacing w:after="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2A5E"/>
    <w:pPr>
      <w:spacing w:after="0"/>
      <w:outlineLvl w:val="2"/>
    </w:pPr>
    <w:rPr>
      <w:rFonts w:asciiTheme="majorHAnsi" w:eastAsiaTheme="majorEastAsia" w:hAnsiTheme="majorHAnsi" w:cstheme="majorBidi"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2A5E"/>
    <w:pPr>
      <w:spacing w:after="0"/>
      <w:outlineLvl w:val="3"/>
    </w:pPr>
    <w:rPr>
      <w:rFonts w:asciiTheme="majorHAnsi" w:eastAsiaTheme="majorEastAsia" w:hAnsiTheme="majorHAnsi" w:cstheme="majorBidi"/>
      <w:color w:val="E65B01" w:themeColor="accent1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2A5E"/>
    <w:pPr>
      <w:spacing w:after="0"/>
      <w:outlineLvl w:val="4"/>
    </w:pPr>
    <w:rPr>
      <w:i/>
      <w:iCs/>
      <w:color w:val="E65B01" w:themeColor="accent1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2A5E"/>
    <w:pPr>
      <w:spacing w:after="0"/>
      <w:outlineLvl w:val="5"/>
    </w:pPr>
    <w:rPr>
      <w:b/>
      <w:bCs/>
      <w:color w:val="E65B01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2A5E"/>
    <w:pPr>
      <w:spacing w:after="0"/>
      <w:outlineLvl w:val="6"/>
    </w:pPr>
    <w:rPr>
      <w:b/>
      <w:bCs/>
      <w:i/>
      <w:iCs/>
      <w:color w:val="E65B01" w:themeColor="accent1" w:themeShade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2A5E"/>
    <w:pPr>
      <w:spacing w:after="0"/>
      <w:outlineLvl w:val="7"/>
    </w:pPr>
    <w:rPr>
      <w:b/>
      <w:bCs/>
      <w:color w:val="3667C3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2A5E"/>
    <w:pPr>
      <w:spacing w:after="0"/>
      <w:outlineLvl w:val="8"/>
    </w:pPr>
    <w:rPr>
      <w:b/>
      <w:bCs/>
      <w:i/>
      <w:iCs/>
      <w:color w:val="3667C3" w:themeColor="accent2" w:themeShade="B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2A5E"/>
    <w:rPr>
      <w:rFonts w:asciiTheme="majorHAnsi" w:eastAsiaTheme="majorEastAsia" w:hAnsiTheme="majorHAnsi" w:cstheme="majorBidi"/>
      <w:smallCaps/>
      <w:color w:val="414751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C2A5E"/>
    <w:rPr>
      <w:rFonts w:asciiTheme="majorHAnsi" w:eastAsiaTheme="majorEastAsia" w:hAnsiTheme="majorHAnsi" w:cstheme="majorBidi"/>
      <w:color w:val="414751" w:themeColor="text2" w:themeShade="BF"/>
      <w:sz w:val="28"/>
      <w:szCs w:val="28"/>
    </w:rPr>
  </w:style>
  <w:style w:type="paragraph" w:styleId="Titre">
    <w:name w:val="Title"/>
    <w:basedOn w:val="Normal"/>
    <w:link w:val="TitreCar"/>
    <w:uiPriority w:val="10"/>
    <w:qFormat/>
    <w:rsid w:val="00FC2A5E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FC2A5E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sid w:val="00FC2A5E"/>
    <w:rPr>
      <w:i/>
      <w:iCs/>
      <w:color w:val="575F6D" w:themeColor="text2"/>
      <w:spacing w:val="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2A5E"/>
    <w:rPr>
      <w:i/>
      <w:iCs/>
      <w:color w:val="575F6D" w:themeColor="text2"/>
      <w:spacing w:val="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2A5E"/>
    <w:pPr>
      <w:spacing w:after="0" w:line="240" w:lineRule="auto"/>
    </w:pPr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2A5E"/>
    <w:rPr>
      <w:rFonts w:eastAsiaTheme="minorEastAsia" w:hAnsi="Tahoma"/>
      <w:color w:val="414751" w:themeColor="text2" w:themeShade="BF"/>
      <w:sz w:val="16"/>
      <w:szCs w:val="16"/>
      <w:lang w:val="fr-FR"/>
    </w:rPr>
  </w:style>
  <w:style w:type="character" w:styleId="Titredulivre">
    <w:name w:val="Book Title"/>
    <w:basedOn w:val="Policepardfaut"/>
    <w:uiPriority w:val="33"/>
    <w:qFormat/>
    <w:rsid w:val="00FC2A5E"/>
    <w:rPr>
      <w:rFonts w:eastAsiaTheme="minorEastAsia" w:cstheme="minorBidi"/>
      <w:bCs w:val="0"/>
      <w:iCs w:val="0"/>
      <w:smallCaps/>
      <w:color w:val="000000"/>
      <w:spacing w:val="10"/>
      <w:szCs w:val="20"/>
      <w:lang w:val="fr-FR"/>
    </w:rPr>
  </w:style>
  <w:style w:type="numbering" w:customStyle="1" w:styleId="Listepuces1">
    <w:name w:val="Liste à puces1"/>
    <w:uiPriority w:val="99"/>
    <w:rsid w:val="00FC2A5E"/>
    <w:pPr>
      <w:numPr>
        <w:numId w:val="1"/>
      </w:numPr>
    </w:pPr>
  </w:style>
  <w:style w:type="paragraph" w:styleId="Lgende">
    <w:name w:val="caption"/>
    <w:basedOn w:val="Normal"/>
    <w:next w:val="Normal"/>
    <w:uiPriority w:val="99"/>
    <w:unhideWhenUsed/>
    <w:rsid w:val="00FC2A5E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Accentuation">
    <w:name w:val="Emphasis"/>
    <w:uiPriority w:val="20"/>
    <w:qFormat/>
    <w:rsid w:val="00FC2A5E"/>
    <w:rPr>
      <w:rFonts w:eastAsiaTheme="minorEastAsia" w:cstheme="minorBidi"/>
      <w:b/>
      <w:bCs/>
      <w:i/>
      <w:iCs/>
      <w:color w:val="2B2F36" w:themeColor="text2" w:themeShade="80"/>
      <w:spacing w:val="10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FC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2A5E"/>
    <w:rPr>
      <w:color w:val="414751" w:themeColor="text2" w:themeShade="BF"/>
      <w:sz w:val="20"/>
    </w:rPr>
  </w:style>
  <w:style w:type="paragraph" w:styleId="En-tte">
    <w:name w:val="header"/>
    <w:basedOn w:val="Normal"/>
    <w:link w:val="En-tteCar"/>
    <w:uiPriority w:val="99"/>
    <w:semiHidden/>
    <w:unhideWhenUsed/>
    <w:rsid w:val="00FC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C2A5E"/>
    <w:rPr>
      <w:color w:val="414751" w:themeColor="text2" w:themeShade="BF"/>
      <w:sz w:val="20"/>
    </w:rPr>
  </w:style>
  <w:style w:type="character" w:customStyle="1" w:styleId="Titre3Car">
    <w:name w:val="Titre 3 Car"/>
    <w:basedOn w:val="Policepardfaut"/>
    <w:link w:val="Titre3"/>
    <w:uiPriority w:val="9"/>
    <w:rsid w:val="00FC2A5E"/>
    <w:rPr>
      <w:rFonts w:asciiTheme="majorHAnsi" w:eastAsiaTheme="majorEastAsia" w:hAnsiTheme="majorHAnsi" w:cstheme="majorBidi"/>
      <w:color w:val="414751" w:themeColor="text2" w:themeShade="BF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C2A5E"/>
    <w:rPr>
      <w:rFonts w:asciiTheme="majorHAnsi" w:eastAsiaTheme="majorEastAsia" w:hAnsiTheme="majorHAnsi" w:cstheme="majorBidi"/>
      <w:color w:val="E65B0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C2A5E"/>
    <w:rPr>
      <w:i/>
      <w:iCs/>
      <w:color w:val="E65B0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C2A5E"/>
    <w:rPr>
      <w:b/>
      <w:bCs/>
      <w:color w:val="E65B01" w:themeColor="accent1" w:themeShade="B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FC2A5E"/>
    <w:rPr>
      <w:b/>
      <w:bCs/>
      <w:i/>
      <w:iCs/>
      <w:color w:val="E65B01" w:themeColor="accent1" w:themeShade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FC2A5E"/>
    <w:rPr>
      <w:b/>
      <w:bCs/>
      <w:color w:val="3667C3" w:themeColor="accent2" w:themeShade="BF"/>
      <w:sz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2A5E"/>
    <w:rPr>
      <w:b/>
      <w:bCs/>
      <w:i/>
      <w:iCs/>
      <w:color w:val="3667C3" w:themeColor="accent2" w:themeShade="BF"/>
      <w:sz w:val="18"/>
      <w:szCs w:val="18"/>
    </w:rPr>
  </w:style>
  <w:style w:type="character" w:styleId="Forteaccentuation">
    <w:name w:val="Intense Emphasis"/>
    <w:basedOn w:val="Policepardfaut"/>
    <w:uiPriority w:val="21"/>
    <w:qFormat/>
    <w:rsid w:val="00FC2A5E"/>
    <w:rPr>
      <w:i/>
      <w:iCs/>
      <w:caps/>
      <w:color w:val="E65B01" w:themeColor="accent1" w:themeShade="BF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sid w:val="00FC2A5E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FC2A5E"/>
    <w:rPr>
      <w:i/>
      <w:iCs/>
      <w:color w:val="414751" w:themeColor="text2" w:themeShade="BF"/>
      <w:sz w:val="20"/>
    </w:rPr>
  </w:style>
  <w:style w:type="paragraph" w:styleId="Citationintense">
    <w:name w:val="Intense Quote"/>
    <w:basedOn w:val="Citation"/>
    <w:link w:val="CitationintenseCar"/>
    <w:uiPriority w:val="30"/>
    <w:qFormat/>
    <w:rsid w:val="00FC2A5E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2A5E"/>
    <w:rPr>
      <w:color w:val="E65B01" w:themeColor="accent1" w:themeShade="BF"/>
      <w:sz w:val="20"/>
    </w:rPr>
  </w:style>
  <w:style w:type="character" w:styleId="Rfrenceintense">
    <w:name w:val="Intense Reference"/>
    <w:basedOn w:val="Policepardfaut"/>
    <w:uiPriority w:val="32"/>
    <w:qFormat/>
    <w:rsid w:val="00FC2A5E"/>
    <w:rPr>
      <w:b/>
      <w:bCs/>
      <w:caps/>
      <w:color w:val="3667C3" w:themeColor="accent2" w:themeShade="BF"/>
      <w:spacing w:val="5"/>
      <w:sz w:val="18"/>
      <w:szCs w:val="18"/>
    </w:rPr>
  </w:style>
  <w:style w:type="paragraph" w:styleId="Paragraphedeliste">
    <w:name w:val="List Paragraph"/>
    <w:basedOn w:val="Normal"/>
    <w:uiPriority w:val="36"/>
    <w:unhideWhenUsed/>
    <w:qFormat/>
    <w:rsid w:val="00FC2A5E"/>
    <w:pPr>
      <w:ind w:left="720"/>
      <w:contextualSpacing/>
    </w:pPr>
  </w:style>
  <w:style w:type="paragraph" w:styleId="Retraitnormal">
    <w:name w:val="Normal Indent"/>
    <w:basedOn w:val="Normal"/>
    <w:uiPriority w:val="99"/>
    <w:unhideWhenUsed/>
    <w:rsid w:val="00FC2A5E"/>
    <w:pPr>
      <w:ind w:left="720"/>
      <w:contextualSpacing/>
    </w:pPr>
  </w:style>
  <w:style w:type="numbering" w:customStyle="1" w:styleId="Listenumrote">
    <w:name w:val="Liste numérotée"/>
    <w:uiPriority w:val="99"/>
    <w:rsid w:val="00FC2A5E"/>
    <w:pPr>
      <w:numPr>
        <w:numId w:val="2"/>
      </w:numPr>
    </w:pPr>
  </w:style>
  <w:style w:type="character" w:styleId="lev">
    <w:name w:val="Strong"/>
    <w:basedOn w:val="Policepardfaut"/>
    <w:uiPriority w:val="22"/>
    <w:qFormat/>
    <w:rsid w:val="00FC2A5E"/>
    <w:rPr>
      <w:b/>
      <w:bCs/>
    </w:rPr>
  </w:style>
  <w:style w:type="character" w:styleId="Accentuationdiscrte">
    <w:name w:val="Subtle Emphasis"/>
    <w:basedOn w:val="Policepardfaut"/>
    <w:uiPriority w:val="19"/>
    <w:qFormat/>
    <w:rsid w:val="00FC2A5E"/>
    <w:rPr>
      <w:i/>
      <w:iCs/>
      <w:color w:val="E65B01" w:themeColor="accent1" w:themeShade="BF"/>
    </w:rPr>
  </w:style>
  <w:style w:type="character" w:styleId="Rfrenceple">
    <w:name w:val="Subtle Reference"/>
    <w:basedOn w:val="Policepardfaut"/>
    <w:uiPriority w:val="31"/>
    <w:qFormat/>
    <w:rsid w:val="00FC2A5E"/>
    <w:rPr>
      <w:b/>
      <w:bCs/>
      <w:i/>
      <w:iCs/>
      <w:color w:val="3667C3" w:themeColor="accent2" w:themeShade="BF"/>
    </w:rPr>
  </w:style>
  <w:style w:type="table" w:styleId="Grille">
    <w:name w:val="Table Grid"/>
    <w:basedOn w:val="TableauNormal"/>
    <w:uiPriority w:val="1"/>
    <w:rsid w:val="00FC2A5E"/>
    <w:pPr>
      <w:spacing w:after="0" w:line="240" w:lineRule="auto"/>
    </w:pPr>
    <w:rPr>
      <w:rFonts w:eastAsiaTheme="minorEastAsia"/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qFormat/>
    <w:rsid w:val="00FC2A5E"/>
    <w:rPr>
      <w:color w:val="808080"/>
    </w:rPr>
  </w:style>
  <w:style w:type="character" w:styleId="Lienhypertexte">
    <w:name w:val="Hyperlink"/>
    <w:basedOn w:val="Policepardfaut"/>
    <w:uiPriority w:val="99"/>
    <w:qFormat/>
    <w:rsid w:val="00790272"/>
    <w:rPr>
      <w:color w:val="D2611C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25BD3"/>
    <w:pPr>
      <w:keepNext/>
      <w:keepLines/>
      <w:spacing w:before="480" w:after="0"/>
      <w:jc w:val="left"/>
      <w:outlineLvl w:val="9"/>
    </w:pPr>
    <w:rPr>
      <w:b/>
      <w:bCs/>
      <w:smallCaps w:val="0"/>
      <w:color w:val="E65B01" w:themeColor="accent1" w:themeShade="BF"/>
      <w:spacing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qFormat/>
    <w:rsid w:val="00625BD3"/>
    <w:pPr>
      <w:spacing w:after="100"/>
    </w:pPr>
  </w:style>
  <w:style w:type="paragraph" w:styleId="TM2">
    <w:name w:val="toc 2"/>
    <w:basedOn w:val="Normal"/>
    <w:next w:val="Normal"/>
    <w:autoRedefine/>
    <w:uiPriority w:val="39"/>
    <w:qFormat/>
    <w:rsid w:val="00625BD3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qFormat/>
    <w:rsid w:val="00056E8C"/>
    <w:pPr>
      <w:spacing w:after="100"/>
      <w:ind w:left="400"/>
    </w:pPr>
  </w:style>
  <w:style w:type="character" w:styleId="Lienhypertextesuivi">
    <w:name w:val="FollowedHyperlink"/>
    <w:basedOn w:val="Policepardfaut"/>
    <w:uiPriority w:val="99"/>
    <w:semiHidden/>
    <w:qFormat/>
    <w:rsid w:val="00D105D6"/>
    <w:rPr>
      <w:color w:val="3B435B" w:themeColor="followedHyperlink"/>
      <w:u w:val="single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367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lang w:eastAsia="fr-FR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367679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">
    <w:name w:val="p"/>
    <w:basedOn w:val="Policepardfaut"/>
    <w:rsid w:val="00367679"/>
  </w:style>
  <w:style w:type="character" w:customStyle="1" w:styleId="nt">
    <w:name w:val="nt"/>
    <w:basedOn w:val="Policepardfaut"/>
    <w:rsid w:val="00367679"/>
  </w:style>
  <w:style w:type="character" w:customStyle="1" w:styleId="s2">
    <w:name w:val="s2"/>
    <w:basedOn w:val="Policepardfaut"/>
    <w:rsid w:val="00367679"/>
  </w:style>
  <w:style w:type="character" w:customStyle="1" w:styleId="mi">
    <w:name w:val="mi"/>
    <w:basedOn w:val="Policepardfaut"/>
    <w:rsid w:val="00367679"/>
  </w:style>
  <w:style w:type="character" w:customStyle="1" w:styleId="kc">
    <w:name w:val="kc"/>
    <w:basedOn w:val="Policepardfaut"/>
    <w:rsid w:val="0036767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1" w:count="276">
    <w:lsdException w:name="Normal" w:semiHidden="0" w:uiPriority="0"/>
    <w:lsdException w:name="heading 1" w:semiHidden="0" w:uiPriority="2"/>
    <w:lsdException w:name="heading 2" w:semiHidden="0" w:uiPriority="2"/>
    <w:lsdException w:name="heading 3" w:semiHidden="0" w:uiPriority="2"/>
    <w:lsdException w:name="heading 4" w:uiPriority="2"/>
    <w:lsdException w:name="heading 5" w:uiPriority="2"/>
    <w:lsdException w:name="heading 6" w:uiPriority="2"/>
    <w:lsdException w:name="heading 7" w:uiPriority="2"/>
    <w:lsdException w:name="heading 8" w:uiPriority="2"/>
    <w:lsdException w:name="heading 9" w:uiPriority="2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/>
    <w:lsdException w:name="Title" w:semiHidden="0" w:uiPriority="4"/>
    <w:lsdException w:name="Default Paragraph Font" w:uiPriority="1"/>
    <w:lsdException w:name="Subtitle" w:semiHidden="0" w:uiPriority="5"/>
    <w:lsdException w:name="Strong" w:semiHidden="0" w:uiPriority="8"/>
    <w:lsdException w:name="Emphasis" w:semiHidden="0" w:uiPriority="6"/>
    <w:lsdException w:name="Table Grid" w:semiHidden="0" w:uiPriority="1"/>
    <w:lsdException w:name="No Spacing" w:semiHidden="0" w:uiPriority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6"/>
    <w:lsdException w:name="Quote" w:semiHidden="0" w:uiPriority="9"/>
    <w:lsdException w:name="Intense Quote" w:semiHidden="0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5"/>
    <w:lsdException w:name="Intense Emphasis" w:semiHidden="0" w:uiPriority="7"/>
    <w:lsdException w:name="Subtle Reference" w:semiHidden="0" w:uiPriority="11"/>
    <w:lsdException w:name="Intense Reference" w:semiHidden="0" w:uiPriority="12"/>
    <w:lsdException w:name="Book Title" w:semiHidden="0" w:uiPriority="13"/>
    <w:lsdException w:name="Bibliography" w:uiPriority="37"/>
    <w:lsdException w:name="TOC Heading" w:uiPriority="39" w:unhideWhenUsed="1"/>
  </w:latentStyles>
  <w:style w:type="paragraph" w:default="1" w:styleId="Normal">
    <w:name w:val="Normal"/>
    <w:qFormat/>
    <w:rsid w:val="000000F5"/>
    <w:pPr>
      <w:jc w:val="both"/>
    </w:pPr>
    <w:rPr>
      <w:rFonts w:ascii="Calibri" w:eastAsiaTheme="minorEastAsia" w:hAnsi="Calibri"/>
      <w:color w:val="414751" w:themeColor="text2" w:themeShade="BF"/>
      <w:sz w:val="20"/>
      <w:szCs w:val="20"/>
      <w:lang w:val="fr-FR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FC2A5E"/>
    <w:pPr>
      <w:spacing w:before="360" w:after="40"/>
      <w:outlineLvl w:val="0"/>
    </w:pPr>
    <w:rPr>
      <w:rFonts w:asciiTheme="majorHAnsi" w:eastAsiaTheme="majorEastAsia" w:hAnsiTheme="majorHAnsi" w:cstheme="majorBidi"/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2A5E"/>
    <w:pPr>
      <w:spacing w:after="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2A5E"/>
    <w:pPr>
      <w:spacing w:after="0"/>
      <w:outlineLvl w:val="2"/>
    </w:pPr>
    <w:rPr>
      <w:rFonts w:asciiTheme="majorHAnsi" w:eastAsiaTheme="majorEastAsia" w:hAnsiTheme="majorHAnsi" w:cstheme="majorBidi"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2A5E"/>
    <w:pPr>
      <w:spacing w:after="0"/>
      <w:outlineLvl w:val="3"/>
    </w:pPr>
    <w:rPr>
      <w:rFonts w:asciiTheme="majorHAnsi" w:eastAsiaTheme="majorEastAsia" w:hAnsiTheme="majorHAnsi" w:cstheme="majorBidi"/>
      <w:color w:val="E65B01" w:themeColor="accent1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2A5E"/>
    <w:pPr>
      <w:spacing w:after="0"/>
      <w:outlineLvl w:val="4"/>
    </w:pPr>
    <w:rPr>
      <w:i/>
      <w:iCs/>
      <w:color w:val="E65B01" w:themeColor="accent1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2A5E"/>
    <w:pPr>
      <w:spacing w:after="0"/>
      <w:outlineLvl w:val="5"/>
    </w:pPr>
    <w:rPr>
      <w:b/>
      <w:bCs/>
      <w:color w:val="E65B01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2A5E"/>
    <w:pPr>
      <w:spacing w:after="0"/>
      <w:outlineLvl w:val="6"/>
    </w:pPr>
    <w:rPr>
      <w:b/>
      <w:bCs/>
      <w:i/>
      <w:iCs/>
      <w:color w:val="E65B01" w:themeColor="accent1" w:themeShade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2A5E"/>
    <w:pPr>
      <w:spacing w:after="0"/>
      <w:outlineLvl w:val="7"/>
    </w:pPr>
    <w:rPr>
      <w:b/>
      <w:bCs/>
      <w:color w:val="3667C3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2A5E"/>
    <w:pPr>
      <w:spacing w:after="0"/>
      <w:outlineLvl w:val="8"/>
    </w:pPr>
    <w:rPr>
      <w:b/>
      <w:bCs/>
      <w:i/>
      <w:iCs/>
      <w:color w:val="3667C3" w:themeColor="accent2" w:themeShade="B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2A5E"/>
    <w:rPr>
      <w:rFonts w:asciiTheme="majorHAnsi" w:eastAsiaTheme="majorEastAsia" w:hAnsiTheme="majorHAnsi" w:cstheme="majorBidi"/>
      <w:smallCaps/>
      <w:color w:val="414751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C2A5E"/>
    <w:rPr>
      <w:rFonts w:asciiTheme="majorHAnsi" w:eastAsiaTheme="majorEastAsia" w:hAnsiTheme="majorHAnsi" w:cstheme="majorBidi"/>
      <w:color w:val="414751" w:themeColor="text2" w:themeShade="BF"/>
      <w:sz w:val="28"/>
      <w:szCs w:val="28"/>
    </w:rPr>
  </w:style>
  <w:style w:type="paragraph" w:styleId="Titre">
    <w:name w:val="Title"/>
    <w:basedOn w:val="Normal"/>
    <w:link w:val="TitreCar"/>
    <w:uiPriority w:val="10"/>
    <w:qFormat/>
    <w:rsid w:val="00FC2A5E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FC2A5E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sid w:val="00FC2A5E"/>
    <w:rPr>
      <w:i/>
      <w:iCs/>
      <w:color w:val="575F6D" w:themeColor="text2"/>
      <w:spacing w:val="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2A5E"/>
    <w:rPr>
      <w:i/>
      <w:iCs/>
      <w:color w:val="575F6D" w:themeColor="text2"/>
      <w:spacing w:val="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2A5E"/>
    <w:pPr>
      <w:spacing w:after="0" w:line="240" w:lineRule="auto"/>
    </w:pPr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2A5E"/>
    <w:rPr>
      <w:rFonts w:eastAsiaTheme="minorEastAsia" w:hAnsi="Tahoma"/>
      <w:color w:val="414751" w:themeColor="text2" w:themeShade="BF"/>
      <w:sz w:val="16"/>
      <w:szCs w:val="16"/>
      <w:lang w:val="fr-FR"/>
    </w:rPr>
  </w:style>
  <w:style w:type="character" w:styleId="Titredulivre">
    <w:name w:val="Book Title"/>
    <w:basedOn w:val="Policepardfaut"/>
    <w:uiPriority w:val="33"/>
    <w:qFormat/>
    <w:rsid w:val="00FC2A5E"/>
    <w:rPr>
      <w:rFonts w:eastAsiaTheme="minorEastAsia" w:cstheme="minorBidi"/>
      <w:bCs w:val="0"/>
      <w:iCs w:val="0"/>
      <w:smallCaps/>
      <w:color w:val="000000"/>
      <w:spacing w:val="10"/>
      <w:szCs w:val="20"/>
      <w:lang w:val="fr-FR"/>
    </w:rPr>
  </w:style>
  <w:style w:type="numbering" w:customStyle="1" w:styleId="Listepuces1">
    <w:name w:val="Liste à puces1"/>
    <w:uiPriority w:val="99"/>
    <w:rsid w:val="00FC2A5E"/>
    <w:pPr>
      <w:numPr>
        <w:numId w:val="1"/>
      </w:numPr>
    </w:pPr>
  </w:style>
  <w:style w:type="paragraph" w:styleId="Lgende">
    <w:name w:val="caption"/>
    <w:basedOn w:val="Normal"/>
    <w:next w:val="Normal"/>
    <w:uiPriority w:val="99"/>
    <w:unhideWhenUsed/>
    <w:rsid w:val="00FC2A5E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Accentuation">
    <w:name w:val="Emphasis"/>
    <w:uiPriority w:val="20"/>
    <w:qFormat/>
    <w:rsid w:val="00FC2A5E"/>
    <w:rPr>
      <w:rFonts w:eastAsiaTheme="minorEastAsia" w:cstheme="minorBidi"/>
      <w:b/>
      <w:bCs/>
      <w:i/>
      <w:iCs/>
      <w:color w:val="2B2F36" w:themeColor="text2" w:themeShade="80"/>
      <w:spacing w:val="10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FC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2A5E"/>
    <w:rPr>
      <w:color w:val="414751" w:themeColor="text2" w:themeShade="BF"/>
      <w:sz w:val="20"/>
    </w:rPr>
  </w:style>
  <w:style w:type="paragraph" w:styleId="En-tte">
    <w:name w:val="header"/>
    <w:basedOn w:val="Normal"/>
    <w:link w:val="En-tteCar"/>
    <w:uiPriority w:val="99"/>
    <w:semiHidden/>
    <w:unhideWhenUsed/>
    <w:rsid w:val="00FC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C2A5E"/>
    <w:rPr>
      <w:color w:val="414751" w:themeColor="text2" w:themeShade="BF"/>
      <w:sz w:val="20"/>
    </w:rPr>
  </w:style>
  <w:style w:type="character" w:customStyle="1" w:styleId="Titre3Car">
    <w:name w:val="Titre 3 Car"/>
    <w:basedOn w:val="Policepardfaut"/>
    <w:link w:val="Titre3"/>
    <w:uiPriority w:val="9"/>
    <w:rsid w:val="00FC2A5E"/>
    <w:rPr>
      <w:rFonts w:asciiTheme="majorHAnsi" w:eastAsiaTheme="majorEastAsia" w:hAnsiTheme="majorHAnsi" w:cstheme="majorBidi"/>
      <w:color w:val="414751" w:themeColor="text2" w:themeShade="BF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C2A5E"/>
    <w:rPr>
      <w:rFonts w:asciiTheme="majorHAnsi" w:eastAsiaTheme="majorEastAsia" w:hAnsiTheme="majorHAnsi" w:cstheme="majorBidi"/>
      <w:color w:val="E65B0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C2A5E"/>
    <w:rPr>
      <w:i/>
      <w:iCs/>
      <w:color w:val="E65B0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C2A5E"/>
    <w:rPr>
      <w:b/>
      <w:bCs/>
      <w:color w:val="E65B01" w:themeColor="accent1" w:themeShade="B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FC2A5E"/>
    <w:rPr>
      <w:b/>
      <w:bCs/>
      <w:i/>
      <w:iCs/>
      <w:color w:val="E65B01" w:themeColor="accent1" w:themeShade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FC2A5E"/>
    <w:rPr>
      <w:b/>
      <w:bCs/>
      <w:color w:val="3667C3" w:themeColor="accent2" w:themeShade="BF"/>
      <w:sz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2A5E"/>
    <w:rPr>
      <w:b/>
      <w:bCs/>
      <w:i/>
      <w:iCs/>
      <w:color w:val="3667C3" w:themeColor="accent2" w:themeShade="BF"/>
      <w:sz w:val="18"/>
      <w:szCs w:val="18"/>
    </w:rPr>
  </w:style>
  <w:style w:type="character" w:styleId="Forteaccentuation">
    <w:name w:val="Intense Emphasis"/>
    <w:basedOn w:val="Policepardfaut"/>
    <w:uiPriority w:val="21"/>
    <w:qFormat/>
    <w:rsid w:val="00FC2A5E"/>
    <w:rPr>
      <w:i/>
      <w:iCs/>
      <w:caps/>
      <w:color w:val="E65B01" w:themeColor="accent1" w:themeShade="BF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sid w:val="00FC2A5E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FC2A5E"/>
    <w:rPr>
      <w:i/>
      <w:iCs/>
      <w:color w:val="414751" w:themeColor="text2" w:themeShade="BF"/>
      <w:sz w:val="20"/>
    </w:rPr>
  </w:style>
  <w:style w:type="paragraph" w:styleId="Citationintense">
    <w:name w:val="Intense Quote"/>
    <w:basedOn w:val="Citation"/>
    <w:link w:val="CitationintenseCar"/>
    <w:uiPriority w:val="30"/>
    <w:qFormat/>
    <w:rsid w:val="00FC2A5E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2A5E"/>
    <w:rPr>
      <w:color w:val="E65B01" w:themeColor="accent1" w:themeShade="BF"/>
      <w:sz w:val="20"/>
    </w:rPr>
  </w:style>
  <w:style w:type="character" w:styleId="Rfrenceintense">
    <w:name w:val="Intense Reference"/>
    <w:basedOn w:val="Policepardfaut"/>
    <w:uiPriority w:val="32"/>
    <w:qFormat/>
    <w:rsid w:val="00FC2A5E"/>
    <w:rPr>
      <w:b/>
      <w:bCs/>
      <w:caps/>
      <w:color w:val="3667C3" w:themeColor="accent2" w:themeShade="BF"/>
      <w:spacing w:val="5"/>
      <w:sz w:val="18"/>
      <w:szCs w:val="18"/>
    </w:rPr>
  </w:style>
  <w:style w:type="paragraph" w:styleId="Paragraphedeliste">
    <w:name w:val="List Paragraph"/>
    <w:basedOn w:val="Normal"/>
    <w:uiPriority w:val="36"/>
    <w:unhideWhenUsed/>
    <w:qFormat/>
    <w:rsid w:val="00FC2A5E"/>
    <w:pPr>
      <w:ind w:left="720"/>
      <w:contextualSpacing/>
    </w:pPr>
  </w:style>
  <w:style w:type="paragraph" w:styleId="Retraitnormal">
    <w:name w:val="Normal Indent"/>
    <w:basedOn w:val="Normal"/>
    <w:uiPriority w:val="99"/>
    <w:unhideWhenUsed/>
    <w:rsid w:val="00FC2A5E"/>
    <w:pPr>
      <w:ind w:left="720"/>
      <w:contextualSpacing/>
    </w:pPr>
  </w:style>
  <w:style w:type="numbering" w:customStyle="1" w:styleId="Listenumrote">
    <w:name w:val="Liste numérotée"/>
    <w:uiPriority w:val="99"/>
    <w:rsid w:val="00FC2A5E"/>
    <w:pPr>
      <w:numPr>
        <w:numId w:val="2"/>
      </w:numPr>
    </w:pPr>
  </w:style>
  <w:style w:type="character" w:styleId="lev">
    <w:name w:val="Strong"/>
    <w:basedOn w:val="Policepardfaut"/>
    <w:uiPriority w:val="22"/>
    <w:qFormat/>
    <w:rsid w:val="00FC2A5E"/>
    <w:rPr>
      <w:b/>
      <w:bCs/>
    </w:rPr>
  </w:style>
  <w:style w:type="character" w:styleId="Accentuationdiscrte">
    <w:name w:val="Subtle Emphasis"/>
    <w:basedOn w:val="Policepardfaut"/>
    <w:uiPriority w:val="19"/>
    <w:qFormat/>
    <w:rsid w:val="00FC2A5E"/>
    <w:rPr>
      <w:i/>
      <w:iCs/>
      <w:color w:val="E65B01" w:themeColor="accent1" w:themeShade="BF"/>
    </w:rPr>
  </w:style>
  <w:style w:type="character" w:styleId="Rfrenceple">
    <w:name w:val="Subtle Reference"/>
    <w:basedOn w:val="Policepardfaut"/>
    <w:uiPriority w:val="31"/>
    <w:qFormat/>
    <w:rsid w:val="00FC2A5E"/>
    <w:rPr>
      <w:b/>
      <w:bCs/>
      <w:i/>
      <w:iCs/>
      <w:color w:val="3667C3" w:themeColor="accent2" w:themeShade="BF"/>
    </w:rPr>
  </w:style>
  <w:style w:type="table" w:styleId="Grille">
    <w:name w:val="Table Grid"/>
    <w:basedOn w:val="TableauNormal"/>
    <w:uiPriority w:val="1"/>
    <w:rsid w:val="00FC2A5E"/>
    <w:pPr>
      <w:spacing w:after="0" w:line="240" w:lineRule="auto"/>
    </w:pPr>
    <w:rPr>
      <w:rFonts w:eastAsiaTheme="minorEastAsia"/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qFormat/>
    <w:rsid w:val="00FC2A5E"/>
    <w:rPr>
      <w:color w:val="808080"/>
    </w:rPr>
  </w:style>
  <w:style w:type="character" w:styleId="Lienhypertexte">
    <w:name w:val="Hyperlink"/>
    <w:basedOn w:val="Policepardfaut"/>
    <w:uiPriority w:val="99"/>
    <w:qFormat/>
    <w:rsid w:val="00790272"/>
    <w:rPr>
      <w:color w:val="D2611C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25BD3"/>
    <w:pPr>
      <w:keepNext/>
      <w:keepLines/>
      <w:spacing w:before="480" w:after="0"/>
      <w:jc w:val="left"/>
      <w:outlineLvl w:val="9"/>
    </w:pPr>
    <w:rPr>
      <w:b/>
      <w:bCs/>
      <w:smallCaps w:val="0"/>
      <w:color w:val="E65B01" w:themeColor="accent1" w:themeShade="BF"/>
      <w:spacing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qFormat/>
    <w:rsid w:val="00625BD3"/>
    <w:pPr>
      <w:spacing w:after="100"/>
    </w:pPr>
  </w:style>
  <w:style w:type="paragraph" w:styleId="TM2">
    <w:name w:val="toc 2"/>
    <w:basedOn w:val="Normal"/>
    <w:next w:val="Normal"/>
    <w:autoRedefine/>
    <w:uiPriority w:val="39"/>
    <w:qFormat/>
    <w:rsid w:val="00625BD3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qFormat/>
    <w:rsid w:val="00056E8C"/>
    <w:pPr>
      <w:spacing w:after="100"/>
      <w:ind w:left="400"/>
    </w:pPr>
  </w:style>
  <w:style w:type="character" w:styleId="Lienhypertextesuivi">
    <w:name w:val="FollowedHyperlink"/>
    <w:basedOn w:val="Policepardfaut"/>
    <w:uiPriority w:val="99"/>
    <w:semiHidden/>
    <w:qFormat/>
    <w:rsid w:val="00D105D6"/>
    <w:rPr>
      <w:color w:val="3B435B" w:themeColor="followedHyperlink"/>
      <w:u w:val="single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367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lang w:eastAsia="fr-FR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367679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">
    <w:name w:val="p"/>
    <w:basedOn w:val="Policepardfaut"/>
    <w:rsid w:val="00367679"/>
  </w:style>
  <w:style w:type="character" w:customStyle="1" w:styleId="nt">
    <w:name w:val="nt"/>
    <w:basedOn w:val="Policepardfaut"/>
    <w:rsid w:val="00367679"/>
  </w:style>
  <w:style w:type="character" w:customStyle="1" w:styleId="s2">
    <w:name w:val="s2"/>
    <w:basedOn w:val="Policepardfaut"/>
    <w:rsid w:val="00367679"/>
  </w:style>
  <w:style w:type="character" w:customStyle="1" w:styleId="mi">
    <w:name w:val="mi"/>
    <w:basedOn w:val="Policepardfaut"/>
    <w:rsid w:val="00367679"/>
  </w:style>
  <w:style w:type="character" w:customStyle="1" w:styleId="kc">
    <w:name w:val="kc"/>
    <w:basedOn w:val="Policepardfaut"/>
    <w:rsid w:val="00367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5750">
      <w:bodyDiv w:val="1"/>
      <w:marLeft w:val="27"/>
      <w:marRight w:val="2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9172">
                  <w:marLeft w:val="1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4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26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333333"/>
                                <w:left w:val="none" w:sz="0" w:space="0" w:color="333333"/>
                                <w:bottom w:val="none" w:sz="0" w:space="0" w:color="333333"/>
                                <w:right w:val="none" w:sz="0" w:space="0" w:color="33333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microsoft.com/office/2007/relationships/stylesWithEffects" Target="stylesWithEffects.xml"/><Relationship Id="rId20" Type="http://schemas.openxmlformats.org/officeDocument/2006/relationships/header" Target="header3.xml"/><Relationship Id="rId21" Type="http://schemas.openxmlformats.org/officeDocument/2006/relationships/footer" Target="footer3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settings" Target="settings.xml"/><Relationship Id="rId11" Type="http://schemas.openxmlformats.org/officeDocument/2006/relationships/webSettings" Target="webSettings.xml"/><Relationship Id="rId12" Type="http://schemas.openxmlformats.org/officeDocument/2006/relationships/footnotes" Target="footnotes.xml"/><Relationship Id="rId13" Type="http://schemas.openxmlformats.org/officeDocument/2006/relationships/endnotes" Target="endnotes.xm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customXml" Target="../customXml/item6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tilisateurs\tbadin\Downloads\TS010192749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2014-05-06T00:00:00</PublishDate>
  <Abstract>Ce document synthétise les spécifications logicielles relatives au système à mettre en place pour la gestion des liens entre les tags (NFC/iBeacon/QRCode) ou les coordonnées GPS et les Scènes du BackOffice.</Abstract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templateProperties xmlns="urn:microsoft.template.properties">
  <_Version/>
  <_LCID/>
</template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templateProperties xmlns="urn:microsoft.template.properties">
  <_Version/>
  <_LCID/>
</template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B50060B2-5E63-452F-AAA0-FFCF90806A2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customXml/itemProps6.xml><?xml version="1.0" encoding="utf-8"?>
<ds:datastoreItem xmlns:ds="http://schemas.openxmlformats.org/officeDocument/2006/customXml" ds:itemID="{0C9927EB-7A5C-3F40-893D-CD391AAE8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\utilisateurs\tbadin\Downloads\TS010192749.dotx</Template>
  <TotalTime>43</TotalTime>
  <Pages>5</Pages>
  <Words>239</Words>
  <Characters>1318</Characters>
  <Application>Microsoft Macintosh Word</Application>
  <DocSecurity>0</DocSecurity>
  <Lines>10</Lines>
  <Paragraphs>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MOVING WebServices Read-Only</vt:lpstr>
      <vt:lpstr/>
      <vt:lpstr>Heading 1</vt:lpstr>
      <vt:lpstr>    Heading 2</vt:lpstr>
    </vt:vector>
  </TitlesOfParts>
  <Company>Sogeti</Company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MOVING: Liens entre Tag et Scènes</dc:title>
  <dc:subject>Spécifications</dc:subject>
  <dc:creator>Thomas Badin</dc:creator>
  <cp:keywords/>
  <dc:description/>
  <cp:lastModifiedBy>Thomas Badin</cp:lastModifiedBy>
  <cp:revision>5</cp:revision>
  <dcterms:created xsi:type="dcterms:W3CDTF">2014-05-19T14:14:00Z</dcterms:created>
  <dcterms:modified xsi:type="dcterms:W3CDTF">2014-05-20T12:10:00Z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TC101927499990</vt:lpwstr>
  </property>
</Properties>
</file>