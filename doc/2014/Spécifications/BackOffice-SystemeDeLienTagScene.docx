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68050B1F" w14:textId="77777777" w:rsidR="00FC2A5E" w:rsidRPr="00790272" w:rsidRDefault="00294695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1BC04058" wp14:editId="3971257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6700"/>
                    <wp:effectExtent l="0" t="0" r="0" b="0"/>
                    <wp:wrapNone/>
                    <wp:docPr id="94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46CE" w14:textId="77777777" w:rsidR="003C060E" w:rsidRPr="000000F5" w:rsidRDefault="000E560E" w:rsidP="00A64EE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C060E" w:rsidRPr="0079027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MOVING </w:t>
                                    </w:r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:</w:t>
                                    </w:r>
                                    <w:proofErr w:type="gramEnd"/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Liens entre Tag et </w:t>
                                    </w:r>
                                    <w:proofErr w:type="spellStart"/>
                                    <w:r w:rsidR="008C485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Scènes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00C3FED" w14:textId="77777777" w:rsidR="003C060E" w:rsidRPr="000000F5" w:rsidRDefault="000E560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ous-titr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C060E" w:rsidRPr="000000F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Spécifications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0FD40EF" w14:textId="77777777" w:rsidR="003C060E" w:rsidRPr="000000F5" w:rsidRDefault="003C060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EB108DB" w14:textId="77777777" w:rsidR="003C060E" w:rsidRDefault="000E560E">
                                <w:sdt>
                                  <w:sdtPr>
                                    <w:alias w:val="Résumé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t>Ce document synthétise les spécifica</w:t>
                                    </w:r>
                                    <w:r w:rsidR="008C4851">
                                      <w:t>tions logicielles relatives au système à mettre en place pour la gestion des liens entre les tags (NFC/</w:t>
                                    </w:r>
                                    <w:proofErr w:type="spellStart"/>
                                    <w:r w:rsidR="008C4851">
                                      <w:t>iBeacon</w:t>
                                    </w:r>
                                    <w:proofErr w:type="spellEnd"/>
                                    <w:r w:rsidR="008C4851">
                                      <w:t>/</w:t>
                                    </w:r>
                                    <w:proofErr w:type="spellStart"/>
                                    <w:r w:rsidR="008C4851">
                                      <w:t>QRCode</w:t>
                                    </w:r>
                                    <w:proofErr w:type="spellEnd"/>
                                    <w:r w:rsidR="008C4851">
                                      <w:t>) ou les coordonnées GPS et les Scènes du BackOffice.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0;width:357.2pt;height:421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" o:allowincell="f" filled="f" stroked="f">
                    <v:textbox>
                      <w:txbxContent>
                        <w:p w14:paraId="67BF46CE" w14:textId="77777777" w:rsidR="003C060E" w:rsidRPr="000000F5" w:rsidRDefault="000E560E" w:rsidP="00A64EE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C060E" w:rsidRPr="0079027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 xml:space="preserve">MOVING </w:t>
                              </w:r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 xml:space="preserve"> Liens entre Tag et </w:t>
                              </w:r>
                              <w:proofErr w:type="spellStart"/>
                              <w:r w:rsidR="008C485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Scènes</w:t>
                              </w:r>
                              <w:proofErr w:type="spellEnd"/>
                            </w:sdtContent>
                          </w:sdt>
                        </w:p>
                        <w:p w14:paraId="300C3FED" w14:textId="77777777" w:rsidR="003C060E" w:rsidRPr="000000F5" w:rsidRDefault="000E560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en-US"/>
                              </w:rPr>
                              <w:alias w:val="Sous-titr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C060E" w:rsidRPr="000000F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en-US"/>
                                </w:rPr>
                                <w:t>Spécifications</w:t>
                              </w:r>
                              <w:proofErr w:type="spellEnd"/>
                            </w:sdtContent>
                          </w:sdt>
                        </w:p>
                        <w:p w14:paraId="60FD40EF" w14:textId="77777777" w:rsidR="003C060E" w:rsidRPr="000000F5" w:rsidRDefault="003C060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EB108DB" w14:textId="77777777" w:rsidR="003C060E" w:rsidRDefault="000E560E">
                          <w:sdt>
                            <w:sdtPr>
                              <w:alias w:val="Résumé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C060E">
                                <w:t>Ce document synthétise les spécifica</w:t>
                              </w:r>
                              <w:r w:rsidR="008C4851">
                                <w:t>tions logicielles relatives au système à mettre en place pour la gestion des liens entre les tags (NFC/</w:t>
                              </w:r>
                              <w:proofErr w:type="spellStart"/>
                              <w:r w:rsidR="008C4851">
                                <w:t>iBeacon</w:t>
                              </w:r>
                              <w:proofErr w:type="spellEnd"/>
                              <w:r w:rsidR="008C4851">
                                <w:t>/</w:t>
                              </w:r>
                              <w:proofErr w:type="spellStart"/>
                              <w:r w:rsidR="008C4851">
                                <w:t>QRCode</w:t>
                              </w:r>
                              <w:proofErr w:type="spellEnd"/>
                              <w:r w:rsidR="008C4851">
                                <w:t>) ou les coordonnées GPS et les Scènes du BackOffice.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44B73A98" wp14:editId="444FB66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6985" t="25400" r="17145" b="41910"/>
                    <wp:wrapNone/>
                    <wp:docPr id="83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84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0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92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46662" dir="3284183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" o:allowincell="f">
                    <v:group id="Group 75" o:spid="_x0000_s1027" style="position:absolute;left:9203;top:45;width:2310;height:16114" coordorigin="6022,8835" coordsize="2310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8VKxgAA&#10;ANsAAAAPAAAAZHJzL2Rvd25yZXYueG1sRI9La8MwEITvhf4HsYVcSiy3ocVxrYQQGgh5QR6Q62Jt&#10;LVNrZSwlcf59VSj0OMzMN0wx7W0jrtT52rGClyQFQVw6XXOl4HRcDDMQPiBrbByTgjt5mE4eHwrM&#10;tbvxnq6HUIkIYZ+jAhNCm0vpS0MWfeJa4uh9uc5iiLKrpO7wFuG2ka9p+i4t1hwXDLY0N1R+Hy5W&#10;wXpbPvfb4/g8Wm9Gq08zo3nrd0oNnvrZB4hAffgP/7WXWkH2Br9f4g+Qk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Y8VKxgAAANsAAAAPAAAAAAAAAAAAAAAAAJcCAABkcnMv&#10;ZG93bnJldi54bWxQSwUGAAAAAAQABAD1AAAAigMAAAAA&#10;" fillcolor="#feb686 [1940]" stroked="f" strokecolor="#bfb675">
                        <v:fill color2="#fe8637 [3204]" rotate="t" angle="-90" focus="100%" type="gradient"/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KwSsQAAADbAAAADwAAAGRycy9kb3ducmV2LnhtbESPQWvCQBSE7wX/w/IEb3WjhRBTVzGC&#10;0FNKVZTeHtnXJDX7NmQ3Jv77bqHQ4zAz3zDr7WgacafO1ZYVLOYRCOLC6ppLBefT4TkB4TyyxsYy&#10;KXiQg+1m8rTGVNuBP+h+9KUIEHYpKqi8b1MpXVGRQTe3LXHwvmxn0AfZlVJ3OAS4aeQyimJpsOaw&#10;UGFL+4qK27E3CrJsFe3ttxk+Te8Pl/fsJb/mrNRsOu5eQXga/X/4r/2mFSQx/H4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orBKxAAAANsAAAAPAAAAAAAAAAAA&#10;AAAAAKECAABkcnMvZG93bnJldi54bWxQSwUGAAAAAAQABAD5AAAAkgM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0hkMMAAADbAAAADwAAAGRycy9kb3ducmV2LnhtbESPQWsCMRSE7wX/Q3iCt5ptBStboxSh&#10;6KEUuorg7bF5bpZuXmIS1+2/b4RCj8PMfMMs14PtRE8hto4VPE0LEMS10y03Cg7798cFiJiQNXaO&#10;ScEPRVivRg9LLLW78Rf1VWpEhnAsUYFJyZdSxtqQxTh1njh7ZxcspixDI3XAW4bbTj4XxVxabDkv&#10;GPS0MVR/V1er4CPYaLYVz65H339eCn+qzseTUpPx8PYKItGQ/sN/7Z1WsHiB+5f8A+Tq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o9IZDDAAAA2wAAAA8AAAAAAAAAAAAA&#10;AAAAoQIAAGRycy9kb3ducmV2LnhtbFBLBQYAAAAABAAEAPkAAACRAw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ivS8IAAADbAAAADwAAAGRycy9kb3ducmV2LnhtbERP3WrCMBS+H+wdwhl4N9NNJlJNiw4G&#10;wyF1zgc4Nsem2px0Taz17c3FYJcf3/8iH2wjeup87VjByzgBQVw6XXOlYP/z8TwD4QOyxsYxKbiR&#10;hzx7fFhgqt2Vv6nfhUrEEPYpKjAhtKmUvjRk0Y9dSxy5o+sshgi7SuoOrzHcNvI1SabSYs2xwWBL&#10;74bK8+5iFay2S2/Wh7ci+bKn33oVin4zKZQaPQ3LOYhAQ/gX/7k/tYJZHBu/xB8gs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CivS8IAAADbAAAADwAAAAAAAAAAAAAA&#10;AAChAgAAZHJzL2Rvd25yZXYueG1sUEsFBgAAAAAEAAQA+QAAAJA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bd8IAAADbAAAADwAAAGRycy9kb3ducmV2LnhtbESP3YrCMBSE7xd8h3AE79ZUL6RbjeIP&#10;oiwo/j3AoTm2xeakNNG2b28WhL0cZuYbZrZoTSleVLvCsoLRMAJBnFpdcKbgdt1+xyCcR9ZYWiYF&#10;HTlYzHtfM0y0bfhMr4vPRICwS1BB7n2VSOnSnAy6oa2Ig3e3tUEfZJ1JXWMT4KaU4yiaSIMFh4Uc&#10;K1rnlD4uT6OAYtmtNpvu3OxOx9Pxevht0icqNei3yykIT63/D3/ae60g/oG/L+EHyP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cbd8IAAADb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w+nwgAA&#10;ANsAAAAPAAAAZHJzL2Rvd25yZXYueG1sRE/LasJAFN0X+g/DFdyZiUqLSR2lBGPrzhfq8pK5TdJm&#10;7oTMqOnfdxZCl4fzni9704gbda62rGAcxSCIC6trLhUcD/loBsJ5ZI2NZVLwSw6Wi+enOaba3nlH&#10;t70vRQhhl6KCyvs2ldIVFRl0kW2JA/dlO4M+wK6UusN7CDeNnMTxqzRYc2iosKWsouJnfzUKztMN&#10;Z+tz3ifbj9P3an19aS7lRqnhoH9/A+Gp9//ih/tTK0jC+vAl/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XD6fCAAAA2wAAAA8AAAAAAAAAAAAAAAAAlw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EW8wwAA&#10;ANsAAAAPAAAAZHJzL2Rvd25yZXYueG1sRI/disIwFITvhX2HcBa809SKslajLAv+ICLoCt4emrNt&#10;2eakNKmtb28EwcthZr5hFqvOlOJGtSssKxgNIxDEqdUFZwouv+vBFwjnkTWWlknBnRyslh+9BSba&#10;tnyi29lnIkDYJagg975KpHRpTgbd0FbEwfuztUEfZJ1JXWMb4KaUcRRNpcGCw0KOFf3klP6fG6Og&#10;2PCoy/bbyVVOD8d9lY6b9shK9T+77zkIT51/h1/tnVYwi+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OEW8wwAAANsAAAAPAAAAAAAAAAAAAAAAAJcCAABkcnMvZG93&#10;bnJldi54bWxQSwUGAAAAAAQABAD1AAAAhwM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Woy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1qMsQAAADbAAAADwAAAAAAAAAAAAAAAACX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16724D" wp14:editId="152BD3BC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D668C04" wp14:editId="721662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0725" cy="815975"/>
                    <wp:effectExtent l="0" t="0" r="5715" b="0"/>
                    <wp:wrapNone/>
                    <wp:docPr id="81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0725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B005C" w14:textId="77777777" w:rsidR="003C060E" w:rsidRDefault="000E560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Benjamin </w:t>
                                    </w:r>
                                    <w:proofErr w:type="spellStart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Verney</w:t>
                                    </w:r>
                                    <w:proofErr w:type="spellEnd"/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– Thomas Badin</w:t>
                                    </w:r>
                                  </w:sdtContent>
                                </w:sdt>
                              </w:p>
                              <w:p w14:paraId="4A39C281" w14:textId="77777777" w:rsidR="003C060E" w:rsidRDefault="000E560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5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060E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06/05/2014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56.75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" o:allowincell="f" stroked="f">
                    <v:textbox>
                      <w:txbxContent>
                        <w:p w14:paraId="5BAB005C" w14:textId="77777777" w:rsidR="003C060E" w:rsidRDefault="000E560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Benjamin </w:t>
                              </w:r>
                              <w:proofErr w:type="spellStart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Verney</w:t>
                              </w:r>
                              <w:proofErr w:type="spellEnd"/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– Thomas Badin</w:t>
                              </w:r>
                            </w:sdtContent>
                          </w:sdt>
                        </w:p>
                        <w:p w14:paraId="4A39C281" w14:textId="77777777" w:rsidR="003C060E" w:rsidRDefault="000E560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060E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06/05/2014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A353E" w:rsidRPr="00790272">
            <w:br w:type="page"/>
          </w:r>
        </w:p>
      </w:sdtContent>
    </w:sdt>
    <w:p w14:paraId="24889B8D" w14:textId="77777777" w:rsidR="00FC2A5E" w:rsidRPr="003F58F1" w:rsidRDefault="000E560E">
      <w:pPr>
        <w:pStyle w:val="Titre"/>
        <w:rPr>
          <w:lang w:val="en-US"/>
        </w:rPr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294695">
            <w:rPr>
              <w:rFonts w:ascii="Century Schoolbook" w:hAnsi="Century Schoolbook"/>
              <w:noProof/>
              <w:color w:val="4F271C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FCF80AE" wp14:editId="36887BBD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0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4Gz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KIOBs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gramStart"/>
          <w:r w:rsidR="008C4851">
            <w:rPr>
              <w:rFonts w:asciiTheme="minorHAnsi" w:hAnsiTheme="minorHAnsi"/>
              <w:spacing w:val="0"/>
              <w:lang w:val="en-GB"/>
            </w:rPr>
            <w:t>MOVING :</w:t>
          </w:r>
          <w:proofErr w:type="gramEnd"/>
          <w:r w:rsidR="008C4851">
            <w:rPr>
              <w:rFonts w:asciiTheme="minorHAnsi" w:hAnsiTheme="minorHAnsi"/>
              <w:spacing w:val="0"/>
              <w:lang w:val="en-GB"/>
            </w:rPr>
            <w:t xml:space="preserve"> Liens entre Tag et </w:t>
          </w:r>
          <w:proofErr w:type="spellStart"/>
          <w:r w:rsidR="008C4851">
            <w:rPr>
              <w:rFonts w:asciiTheme="minorHAnsi" w:hAnsiTheme="minorHAnsi"/>
              <w:spacing w:val="0"/>
              <w:lang w:val="en-GB"/>
            </w:rPr>
            <w:t>Scènes</w:t>
          </w:r>
          <w:proofErr w:type="spellEnd"/>
        </w:sdtContent>
      </w:sdt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CFFC40C" wp14:editId="6B10D7A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8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HXSfmQ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elbwgAA&#10;ANsAAAAPAAAAZHJzL2Rvd25yZXYueG1sRE/LagIxFN0X+g/hCu40Y6G1jEYpFosUKnZ80OVlcp1M&#10;ndwMSarj35uF0OXhvKfzzjbiTD7UjhWMhhkI4tLpmisFu+1y8AoiRGSNjWNScKUA89njwxRz7S78&#10;TeciViKFcMhRgYmxzaUMpSGLYeha4sQdnbcYE/SV1B4vKdw28inLXqTFmlODwZYWhspT8WcV6PcP&#10;3nz+BL/WR3z+Mrvl7/7QKNXvdW8TEJG6+C++u1dawTi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0J6Vv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bsixAAA&#10;ANsAAAAPAAAAZHJzL2Rvd25yZXYueG1sRI9Ba8JAFITvBf/D8gQvohs9tJq6ighikIIYredH9jUJ&#10;zb6N2TVJ/323IPQ4zMw3zGrTm0q01LjSsoLZNAJBnFldcq7getlPFiCcR9ZYWSYFP+Rgsx68rDDW&#10;tuMztanPRYCwi1FB4X0dS+myggy6qa2Jg/dlG4M+yCaXusEuwE0l51H0Kg2WHBYKrGlXUPadPoyC&#10;Lju1t8vHQZ7Gt8TyPbnv0s+jUqNhv30H4an3/+FnO9EK3pbw9yX8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m7I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2DEC9A" wp14:editId="7CDA75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5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I9uRGx8EAAA6CwAADgAAAAAAAAAAAAAAAAAs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EbF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7C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hGx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i9Q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8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2L1D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3DFAFB4" wp14:editId="17646B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2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qSP8zIQQAADoLAAAOAAAAAAAAAAAAAAAAACwCAABkcnMvZTJvRG9jLnhtbFBLAQIt&#10;ABQABgAIAAAAIQCQ/EnS3AAAAAkBAAAPAAAAAAAAAAAAAAAAAHkGAABkcnMvZG93bnJldi54bWxQ&#10;SwUGAAAAAAQABADzAAAAgg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d6x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4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He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YzI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GMy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706E93" wp14:editId="2E4EAC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9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BK3pocgBAAAOgsAAA4AAAAAAAAAAAAAAAAALAIAAGRycy9lMm9Eb2MueG1sUEsBAi0A&#10;FAAGAAgAAAAhAJD8SdLcAAAACQEAAA8AAAAAAAAAAAAAAAAAeAYAAGRycy9kb3ducmV2LnhtbFBL&#10;BQYAAAAABAAEAPMAAACBBwAAAAA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NodxAAA&#10;ANsAAAAPAAAAZHJzL2Rvd25yZXYueG1sRI/dagIxFITvhb5DOAXvNFuh0q5GKRWLCBbrH708bI6b&#10;bTcnSxJ1ffumIHg5zMw3zHja2lqcyYfKsYKnfgaCuHC64lLBbjvvvYAIEVlj7ZgUXCnAdPLQGWOu&#10;3YW/6LyJpUgQDjkqMDE2uZShMGQx9F1DnLyj8xZjkr6U2uMlwW0tB1k2lBYrTgsGG3o3VPxuTlaB&#10;nn3wevkd/Kc+4vPK7OY/+0OtVPexfRuBiNTGe/jWXmgFw1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5zaH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4F0024" wp14:editId="40C51F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RKPUJHgQAADoLAAAOAAAAAAAAAAAAAAAAACwCAABkcnMvZTJvRG9jLnhtbFBLAQItABQA&#10;BgAIAAAAIQCQ/EnS3AAAAAkBAAAPAAAAAAAAAAAAAAAAAHYGAABkcnMvZG93bnJldi54bWxQSwUG&#10;AAAAAAQABADzAAAAfw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4BA5BF" wp14:editId="22227A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RK3sYjBAAAOgsAAA4AAAAAAAAAAAAAAAAALAIAAGRycy9lMm9Eb2MueG1sUEsB&#10;Ai0AFAAGAAgAAAAhAJD8SdLcAAAACQEAAA8AAAAAAAAAAAAAAAAAewYAAGRycy9kb3ducmV2Lnht&#10;bFBLBQYAAAAABAAEAPMAAACEBwAAAAA=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C7886C" wp14:editId="44C95C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ED3B23" wp14:editId="57029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hK0ZojBAAAOgsAAA4AAAAAAAAAAAAAAAAALAIAAGRycy9lMm9Eb2MueG1sUEsB&#10;Ai0AFAAGAAgAAAAhAJD8SdLcAAAACQEAAA8AAAAAAAAAAAAAAAAAewYAAGRycy9kb3ducmV2Lnht&#10;bFBLBQYAAAAABAAEAPMAAACEBwAAAAA=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22215D" wp14:editId="2A66A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2uBigEAAA6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7o2uBigEAAA6CwAADgAAAAAAAAAAAAAAAAAsAgAAZHJzL2Uyb0RvYy54&#10;bWxQSwECLQAUAAYACAAAACEAkPxJ0twAAAAJAQAADwAAAAAAAAAAAAAAAACABgAAZHJzL2Rvd25y&#10;ZXYueG1sUEsFBgAAAAAEAAQA8wAAAIkHAAAAAA=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08C1B" wp14:editId="418BB9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kd/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BepHf0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463DDA" wp14:editId="29BF94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JOExjigEAAA6CwAADgAAAAAAAAAAAAAAAAAsAgAAZHJzL2Uyb0RvYy54&#10;bWxQSwECLQAUAAYACAAAACEAkPxJ0twAAAAJAQAADwAAAAAAAAAAAAAAAACABgAAZHJzL2Rvd25y&#10;ZXYueG1sUEsFBgAAAAAEAAQA8wAAAIkHAAAAAA=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BAC86" wp14:editId="7BD671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HOY9BIgBAAAOgsAAA4AAAAAAAAAAAAAAAAALA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81571" wp14:editId="38BB7F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CS2qrbIQQAADoLAAAOAAAAAAAAAAAAAAAAACwCAABkcnMvZTJvRG9jLnhtbFBLAQIt&#10;ABQABgAIAAAAIQCQ/EnS3AAAAAkBAAAPAAAAAAAAAAAAAAAAAHkGAABkcnMvZG93bnJldi54bWxQ&#10;SwUGAAAAAAQABADzAAAAg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17BD1" wp14:editId="7B97ACD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o4ojHCIEAAA6CwAADgAAAAAAAAAAAAAAAAAsAgAAZHJzL2Uyb0RvYy54bWxQSwEC&#10;LQAUAAYACAAAACEAkPxJ0twAAAAJAQAADwAAAAAAAAAAAAAAAAB6BgAAZHJzL2Rvd25yZXYueG1s&#10;UEsFBgAAAAAEAAQA8wAAAIMHAAAAAA=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CE5228" wp14:editId="7A3275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0/5B0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If9P+QdBAAAOgsAAA4AAAAAAAAAAAAAAAAALAIAAGRycy9lMm9Eb2MueG1sUEsBAi0AFAAG&#10;AAgAAAAhAJD8SdLcAAAACQEAAA8AAAAAAAAAAAAAAAAAdQYAAGRycy9kb3ducmV2LnhtbFBLBQYA&#10;AAAABAAEAPMAAAB+BwAAAAA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07500" wp14:editId="49F5796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ArPg4pJAQAADoLAAAOAAAAAAAAAAAAAAAAACwCAABkcnMvZTJvRG9jLnhtbFBL&#10;AQItABQABgAIAAAAIQCQ/EnS3AAAAAkBAAAPAAAAAAAAAAAAAAAAAHwGAABkcnMvZG93bnJldi54&#10;bWxQSwUGAAAAAAQABADzAAAAhQcAAAAA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3F8716" wp14:editId="452E3D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u0LhA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0B366C" wp14:editId="3B3387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fQN0diIEAAA6CwAADgAAAAAAAAAAAAAAAAAsAgAAZHJzL2Uyb0RvYy54bWxQSwEC&#10;LQAUAAYACAAAACEAkPxJ0twAAAAJAQAADwAAAAAAAAAAAAAAAAB6BgAAZHJzL2Rvd25yZXYueG1s&#10;UEsFBgAAAAAEAAQA8wAAAIMHAAAAAA=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F46B3F" wp14:editId="35C319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ceZCYEAAA4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DDHHmQmBAAAOAsAAA4AAAAAAAAAAAAAAAAALAIAAGRycy9lMm9Eb2MueG1s&#10;UEsBAi0AFAAGAAgAAAAhAJD8SdLcAAAACQEAAA8AAAAAAAAAAAAAAAAAfgYAAGRycy9kb3ducmV2&#10;LnhtbFBLBQYAAAAABAAEAPMAAACH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A952D3" wp14:editId="32DB38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9lKggCIEAAA3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031F6D" wp14:editId="55D949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DfJdqOJAQAADc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ZiJwgAA&#10;ANsAAAAPAAAAZHJzL2Rvd25yZXYueG1sRE9NawIxEL0X+h/CFHrTrEK1rEaRFqUIFbUqHofNuNl2&#10;M1mSVLf/3ghCb/N4nzOetrYWZ/Khcqyg181AEBdOV1wq2H3NO68gQkTWWDsmBX8UYDp5fBhjrt2F&#10;N3TexlKkEA45KjAxNrmUoTBkMXRdQ5y4k/MWY4K+lNrjJYXbWvazbCAtVpwaDDb0Zqj42f5aBfp9&#10;wevlMfiVPuHLp9nNv/eHWqnnp3Y2AhGpjf/iu/tDp/lDuP2SDpCT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JmIn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lang w:val="en-US"/>
        </w:r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7C42A4B" w14:textId="77777777" w:rsidR="00FC2A5E" w:rsidRPr="003F58F1" w:rsidRDefault="00197CD0">
          <w:pPr>
            <w:pStyle w:val="Sous-titre"/>
            <w:rPr>
              <w:lang w:val="en-US"/>
            </w:rPr>
          </w:pPr>
          <w:proofErr w:type="spellStart"/>
          <w:r w:rsidRPr="003F58F1">
            <w:rPr>
              <w:color w:val="auto"/>
              <w:lang w:val="en-US"/>
            </w:rPr>
            <w:t>Spécifications</w:t>
          </w:r>
          <w:proofErr w:type="spellEnd"/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EndPr/>
      <w:sdtContent>
        <w:p w14:paraId="2B975052" w14:textId="77777777" w:rsidR="00625BD3" w:rsidRDefault="00625BD3">
          <w:pPr>
            <w:pStyle w:val="En-ttedetabledesmatires"/>
          </w:pPr>
          <w:r>
            <w:t>Table des matières</w:t>
          </w:r>
        </w:p>
        <w:p w14:paraId="60414999" w14:textId="77777777" w:rsidR="000E560E" w:rsidRDefault="00E471C7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val="en-GB" w:eastAsia="ja-JP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r w:rsidR="000E560E">
            <w:rPr>
              <w:noProof/>
            </w:rPr>
            <w:t>Introduction</w:t>
          </w:r>
          <w:r w:rsidR="000E560E">
            <w:rPr>
              <w:noProof/>
            </w:rPr>
            <w:tab/>
          </w:r>
          <w:r w:rsidR="000E560E">
            <w:rPr>
              <w:noProof/>
            </w:rPr>
            <w:fldChar w:fldCharType="begin"/>
          </w:r>
          <w:r w:rsidR="000E560E">
            <w:rPr>
              <w:noProof/>
            </w:rPr>
            <w:instrText xml:space="preserve"> PAGEREF _Toc262134643 \h </w:instrText>
          </w:r>
          <w:r w:rsidR="000E560E">
            <w:rPr>
              <w:noProof/>
            </w:rPr>
          </w:r>
          <w:r w:rsidR="000E560E">
            <w:rPr>
              <w:noProof/>
            </w:rPr>
            <w:fldChar w:fldCharType="separate"/>
          </w:r>
          <w:r w:rsidR="000E560E">
            <w:rPr>
              <w:noProof/>
            </w:rPr>
            <w:t>2</w:t>
          </w:r>
          <w:r w:rsidR="000E560E">
            <w:rPr>
              <w:noProof/>
            </w:rPr>
            <w:fldChar w:fldCharType="end"/>
          </w:r>
        </w:p>
        <w:p w14:paraId="2BB4565C" w14:textId="77777777" w:rsidR="00625BD3" w:rsidRDefault="00E471C7">
          <w:r>
            <w:fldChar w:fldCharType="end"/>
          </w:r>
        </w:p>
      </w:sdtContent>
    </w:sdt>
    <w:p w14:paraId="4061E23C" w14:textId="77777777"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14:paraId="0630F756" w14:textId="77777777" w:rsidR="003F58F1" w:rsidRDefault="003F58F1" w:rsidP="00625BD3">
      <w:pPr>
        <w:pStyle w:val="Titre1"/>
      </w:pPr>
      <w:bookmarkStart w:id="0" w:name="_Toc262134643"/>
      <w:r>
        <w:lastRenderedPageBreak/>
        <w:t>Introduction</w:t>
      </w:r>
      <w:bookmarkEnd w:id="0"/>
    </w:p>
    <w:p w14:paraId="4FF59775" w14:textId="77777777" w:rsidR="00312981" w:rsidRPr="00790272" w:rsidRDefault="00312981" w:rsidP="00197CD0">
      <w:pPr>
        <w:rPr>
          <w:color w:val="auto"/>
        </w:rPr>
      </w:pPr>
      <w:bookmarkStart w:id="1" w:name="_GoBack"/>
      <w:bookmarkEnd w:id="1"/>
    </w:p>
    <w:sectPr w:rsidR="00312981" w:rsidRPr="00790272" w:rsidSect="00FC2A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18959" w14:textId="77777777" w:rsidR="004F0AD3" w:rsidRDefault="004F0AD3">
      <w:pPr>
        <w:spacing w:after="0" w:line="240" w:lineRule="auto"/>
      </w:pPr>
      <w:r>
        <w:separator/>
      </w:r>
    </w:p>
  </w:endnote>
  <w:endnote w:type="continuationSeparator" w:id="0">
    <w:p w14:paraId="6AEC2460" w14:textId="77777777" w:rsidR="004F0AD3" w:rsidRDefault="004F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2E16" w14:textId="77777777" w:rsidR="003C060E" w:rsidRDefault="003C060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F7A9D" w14:textId="77777777" w:rsidR="003C060E" w:rsidRDefault="003C060E">
    <w:pPr>
      <w:pStyle w:val="Pieddepage"/>
    </w:pPr>
    <w:r>
      <w:ptab w:relativeTo="margin" w:alignment="right" w:leader="none"/>
    </w:r>
    <w:r w:rsidR="000E560E">
      <w:fldChar w:fldCharType="begin"/>
    </w:r>
    <w:r w:rsidR="000E560E">
      <w:instrText xml:space="preserve"> PAGE </w:instrText>
    </w:r>
    <w:r w:rsidR="000E560E">
      <w:fldChar w:fldCharType="separate"/>
    </w:r>
    <w:r w:rsidR="000E560E">
      <w:rPr>
        <w:noProof/>
      </w:rPr>
      <w:t>1</w:t>
    </w:r>
    <w:r w:rsidR="000E560E">
      <w:rPr>
        <w:noProof/>
      </w:rPr>
      <w:fldChar w:fldCharType="end"/>
    </w:r>
    <w:r>
      <w:t xml:space="preserve"> </w:t>
    </w:r>
    <w:r w:rsidR="00294695">
      <w:rPr>
        <w:noProof/>
        <w:lang w:eastAsia="fr-FR"/>
      </w:rPr>
      <mc:AlternateContent>
        <mc:Choice Requires="wps">
          <w:drawing>
            <wp:inline distT="0" distB="0" distL="0" distR="0" wp14:anchorId="1ED928BB" wp14:editId="0BFC43BC">
              <wp:extent cx="91440" cy="91440"/>
              <wp:effectExtent l="12700" t="12700" r="22860" b="22860"/>
              <wp:docPr id="1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CEE1" w14:textId="77777777" w:rsidR="003C060E" w:rsidRDefault="003C060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9F8E0" w14:textId="77777777" w:rsidR="004F0AD3" w:rsidRDefault="004F0AD3">
      <w:pPr>
        <w:spacing w:after="0" w:line="240" w:lineRule="auto"/>
      </w:pPr>
      <w:r>
        <w:separator/>
      </w:r>
    </w:p>
  </w:footnote>
  <w:footnote w:type="continuationSeparator" w:id="0">
    <w:p w14:paraId="5AE02308" w14:textId="77777777" w:rsidR="004F0AD3" w:rsidRDefault="004F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73DCF" w14:textId="77777777" w:rsidR="003C060E" w:rsidRDefault="003C060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2561" w14:textId="77777777"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06/05/2014</w:t>
        </w:r>
      </w:sdtContent>
    </w:sdt>
    <w:r w:rsidR="0029469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5369F2" wp14:editId="2C1438F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6120"/>
              <wp:effectExtent l="12700" t="10160" r="25400" b="3048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61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6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25C3" w14:textId="77777777" w:rsidR="003C060E" w:rsidRDefault="003C060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60">
      <o:colormenu v:ext="edit" strokecolor="none [3204]"/>
    </o:shapedefaults>
    <o:shapelayout v:ext="edit"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E560E"/>
    <w:rsid w:val="0013199F"/>
    <w:rsid w:val="001516E6"/>
    <w:rsid w:val="001977E2"/>
    <w:rsid w:val="00197CD0"/>
    <w:rsid w:val="00246BBF"/>
    <w:rsid w:val="002616F7"/>
    <w:rsid w:val="00294695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76AFC"/>
    <w:rsid w:val="00492C5E"/>
    <w:rsid w:val="004A258B"/>
    <w:rsid w:val="004C2C1C"/>
    <w:rsid w:val="004E55A3"/>
    <w:rsid w:val="004F0AD3"/>
    <w:rsid w:val="00501388"/>
    <w:rsid w:val="00522D2D"/>
    <w:rsid w:val="00523CF1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C4851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64EEE"/>
    <w:rsid w:val="00A71BD1"/>
    <w:rsid w:val="00A73C8F"/>
    <w:rsid w:val="00A778ED"/>
    <w:rsid w:val="00A82414"/>
    <w:rsid w:val="00AA19D2"/>
    <w:rsid w:val="00AA6D6F"/>
    <w:rsid w:val="00AD5D80"/>
    <w:rsid w:val="00B207A6"/>
    <w:rsid w:val="00B35FCB"/>
    <w:rsid w:val="00B94022"/>
    <w:rsid w:val="00BD3F3C"/>
    <w:rsid w:val="00BD66B8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>
      <o:colormenu v:ext="edit" strokecolor="none [3204]"/>
    </o:shapedefaults>
    <o:shapelayout v:ext="edit">
      <o:idmap v:ext="edit" data="1"/>
      <o:rules v:ext="edit">
        <o:r id="V:Rule5" type="connector" idref="#_x0000_s1101"/>
        <o:r id="V:Rule6" type="connector" idref="#_x0000_s1102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  <w14:docId w14:val="32603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système à mettre en place pour la gestion des liens entre les tags (NFC/iBeacon/QRCode) ou les coordonnées GPS et les Scènes du BackOffice.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F8184CAE-D4B0-2045-AA8C-2D1F532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\utilisateurs\tbadin\Downloads\TS010192749.dotx</Template>
  <TotalTime>6</TotalTime>
  <Pages>3</Pages>
  <Words>30</Words>
  <Characters>165</Characters>
  <Application>Microsoft Macintosh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Read-Only</vt:lpstr>
      <vt:lpstr/>
      <vt:lpstr>Heading 1</vt:lpstr>
      <vt:lpstr>    Heading 2</vt:lpstr>
    </vt:vector>
  </TitlesOfParts>
  <Company>Sogeti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: Liens entre Tag et Scènes</dc:title>
  <dc:subject>Spécifications</dc:subject>
  <dc:creator>Thomas Badin</dc:creator>
  <cp:lastModifiedBy>Thomas Badin</cp:lastModifiedBy>
  <cp:revision>4</cp:revision>
  <dcterms:created xsi:type="dcterms:W3CDTF">2014-05-19T13:59:00Z</dcterms:created>
  <dcterms:modified xsi:type="dcterms:W3CDTF">2014-05-19T14:01:00Z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