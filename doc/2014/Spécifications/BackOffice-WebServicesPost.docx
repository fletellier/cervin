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FC2A5E" w:rsidRPr="00790272" w:rsidRDefault="00AA74D4">
          <w:pPr>
            <w:rPr>
              <w:rFonts w:asciiTheme="majorHAnsi" w:hAnsiTheme="majorHAnsi"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FE8637" w:themeColor="accent1"/>
              <w:spacing w:val="10"/>
              <w:sz w:val="48"/>
              <w:szCs w:val="48"/>
            </w:rPr>
            <w:pict>
              <v:rect id="_x0000_s1109" style="position:absolute;left:0;text-align:left;margin-left:0;margin-top:0;width:366.3pt;height:395.15pt;z-index:251677696;mso-width-percent:600;mso-height-percent:500;mso-position-horizontal:left;mso-position-horizontal-relative:margin;mso-position-vertical:center;mso-position-vertical-relative:page;mso-width-percent:600;mso-height-percent:500;v-text-anchor:middle" o:allowincell="f" filled="f" stroked="f">
                <v:textbox>
                  <w:txbxContent>
                    <w:p w:rsidR="003C060E" w:rsidRPr="00535E99" w:rsidRDefault="00AA74D4" w:rsidP="00A64EEE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2"/>
                            <w:szCs w:val="52"/>
                          </w:rPr>
                          <w:alias w:val="Titr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MOVING </w:t>
                          </w:r>
                          <w:proofErr w:type="spellStart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WebServices</w:t>
                          </w:r>
                          <w:proofErr w:type="spellEnd"/>
                          <w:r w:rsidR="003C060E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 xml:space="preserve"> </w:t>
                          </w:r>
                          <w:r w:rsidR="00535E99" w:rsidRPr="00535E99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2"/>
                              <w:szCs w:val="52"/>
                            </w:rPr>
                            <w:t>POST</w:t>
                          </w:r>
                        </w:sdtContent>
                      </w:sdt>
                    </w:p>
                    <w:p w:rsidR="003C060E" w:rsidRPr="00535E99" w:rsidRDefault="00AA74D4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3C060E" w:rsidRPr="00535E99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Spécifications</w:t>
                          </w:r>
                        </w:sdtContent>
                      </w:sdt>
                    </w:p>
                    <w:p w:rsidR="003C060E" w:rsidRPr="00535E99" w:rsidRDefault="003C060E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:rsidR="003C060E" w:rsidRDefault="00AA74D4">
                      <w:sdt>
                        <w:sdtPr>
                          <w:alias w:val="Résumé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r w:rsidR="003C060E">
                            <w:t xml:space="preserve">Ce document synthétise les spécifications logicielles relatives aux </w:t>
                          </w:r>
                          <w:proofErr w:type="spellStart"/>
                          <w:r w:rsidR="003C060E">
                            <w:t>WebServices</w:t>
                          </w:r>
                          <w:proofErr w:type="spellEnd"/>
                          <w:r w:rsidR="003C060E">
                            <w:t xml:space="preserve"> en </w:t>
                          </w:r>
                          <w:r w:rsidR="00535E99">
                            <w:t>écriture qui devront être exposé</w:t>
                          </w:r>
                          <w:r w:rsidR="003C060E">
                            <w:t xml:space="preserve">s par le BackOffice </w:t>
                          </w:r>
                          <w:proofErr w:type="spellStart"/>
                          <w:r w:rsidR="003C060E">
                            <w:t>Moving</w:t>
                          </w:r>
                          <w:proofErr w:type="spellEnd"/>
                          <w:r w:rsidR="003C060E">
                            <w:t>-BO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Pr="00AA74D4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  <w:sz w:val="24"/>
                          <w:szCs w:val="24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Auteur"/>
                          <w:id w:val="280430085"/>
                          <w:text/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Benjamin </w:t>
                          </w:r>
                          <w:proofErr w:type="spellStart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Verney</w:t>
                          </w:r>
                          <w:proofErr w:type="spellEnd"/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 xml:space="preserve"> – Thomas Badin</w:t>
                          </w:r>
                        </w:sdtContent>
                      </w:sdt>
                    </w:p>
                    <w:p w:rsidR="003C060E" w:rsidRDefault="00AA74D4">
                      <w:pPr>
                        <w:spacing w:after="100"/>
                        <w:rPr>
                          <w:color w:val="E65B01" w:themeColor="accent1" w:themeShade="BF"/>
                        </w:rPr>
                      </w:pPr>
                      <w:sdt>
                        <w:sdtPr>
                          <w:rPr>
                            <w:color w:val="E65B01" w:themeColor="accent1" w:themeShade="BF"/>
                            <w:sz w:val="24"/>
                            <w:szCs w:val="24"/>
                          </w:rPr>
                          <w:alias w:val="Date"/>
                          <w:id w:val="280430091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5-06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3C060E"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  <w:t>06/05/2014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="006A353E" w:rsidRPr="00790272">
            <w:br w:type="page"/>
          </w:r>
        </w:p>
      </w:sdtContent>
    </w:sdt>
    <w:p w:rsidR="00FC2A5E" w:rsidRPr="00535E99" w:rsidRDefault="00AA74D4">
      <w:pPr>
        <w:pStyle w:val="Titre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AA74D4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  <w:lang w:val="en-US"/>
          </w:rPr>
          <w:alias w:val="Titre"/>
          <w:tag w:val="Titre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535E99">
            <w:rPr>
              <w:rFonts w:asciiTheme="minorHAnsi" w:hAnsiTheme="minorHAnsi"/>
              <w:spacing w:val="0"/>
            </w:rPr>
            <w:t xml:space="preserve">MOVING </w:t>
          </w:r>
          <w:proofErr w:type="spellStart"/>
          <w:r w:rsidR="00535E99">
            <w:rPr>
              <w:rFonts w:asciiTheme="minorHAnsi" w:hAnsiTheme="minorHAnsi"/>
              <w:spacing w:val="0"/>
            </w:rPr>
            <w:t>WebServices</w:t>
          </w:r>
          <w:proofErr w:type="spellEnd"/>
          <w:r w:rsidR="00535E99">
            <w:rPr>
              <w:rFonts w:asciiTheme="minorHAnsi" w:hAnsiTheme="minorHAnsi"/>
              <w:spacing w:val="0"/>
            </w:rPr>
            <w:t xml:space="preserve"> POST</w:t>
          </w:r>
        </w:sdtContent>
      </w:sdt>
      <w:r w:rsidRPr="00AA74D4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AA74D4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alias w:val="Sous-titre"/>
        <w:tag w:val="Sous-titre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FC2A5E" w:rsidRPr="00535E99" w:rsidRDefault="00197CD0">
          <w:pPr>
            <w:pStyle w:val="Sous-titre"/>
          </w:pPr>
          <w:r w:rsidRPr="00535E99">
            <w:rPr>
              <w:color w:val="auto"/>
            </w:rPr>
            <w:t>Spécifications</w:t>
          </w:r>
        </w:p>
      </w:sdtContent>
    </w:sdt>
    <w:sdt>
      <w:sdtPr>
        <w:rPr>
          <w:rFonts w:ascii="Calibri" w:eastAsiaTheme="minorEastAsia" w:hAnsi="Calibri" w:cstheme="minorBidi"/>
          <w:b w:val="0"/>
          <w:bCs w:val="0"/>
          <w:color w:val="414751" w:themeColor="text2" w:themeShade="BF"/>
          <w:sz w:val="20"/>
          <w:szCs w:val="20"/>
        </w:rPr>
        <w:id w:val="18351647"/>
        <w:docPartObj>
          <w:docPartGallery w:val="Table of Contents"/>
          <w:docPartUnique/>
        </w:docPartObj>
      </w:sdtPr>
      <w:sdtContent>
        <w:p w:rsidR="00625BD3" w:rsidRDefault="00625BD3">
          <w:pPr>
            <w:pStyle w:val="En-ttedetabledesmatires"/>
          </w:pPr>
          <w:r>
            <w:t>Table des matières</w:t>
          </w:r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r>
            <w:fldChar w:fldCharType="begin"/>
          </w:r>
          <w:r w:rsidR="00625BD3">
            <w:instrText xml:space="preserve"> TOC \o "1-3" \h \z \u </w:instrText>
          </w:r>
          <w:r>
            <w:fldChar w:fldCharType="separate"/>
          </w:r>
          <w:hyperlink w:anchor="_Toc387842231" w:history="1">
            <w:r w:rsidR="001977E2" w:rsidRPr="00A47CD8">
              <w:rPr>
                <w:rStyle w:val="Lienhypertexte"/>
                <w:noProof/>
              </w:rPr>
              <w:t>Introduction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2" w:history="1">
            <w:r w:rsidR="001977E2" w:rsidRPr="00A47CD8">
              <w:rPr>
                <w:rStyle w:val="Lienhypertexte"/>
                <w:noProof/>
              </w:rPr>
              <w:t>Contrôle d’accès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3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4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6" w:history="1">
            <w:r w:rsidR="001977E2" w:rsidRPr="00A47CD8">
              <w:rPr>
                <w:rStyle w:val="Lienhypertexte"/>
                <w:noProof/>
              </w:rPr>
              <w:t>Accès aux éléments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7" w:history="1">
            <w:r w:rsidR="001977E2" w:rsidRPr="00A47CD8">
              <w:rPr>
                <w:rStyle w:val="Lienhypertexte"/>
                <w:noProof/>
              </w:rPr>
              <w:t>Méthode getListAllParcours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8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39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0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1" w:history="1">
            <w:r w:rsidR="001977E2" w:rsidRPr="00A47CD8">
              <w:rPr>
                <w:rStyle w:val="Lienhypertexte"/>
                <w:noProof/>
              </w:rPr>
              <w:t>Méthode getParcoursArchitectureById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2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3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4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5" w:history="1">
            <w:r w:rsidR="001977E2" w:rsidRPr="00A47CD8">
              <w:rPr>
                <w:rStyle w:val="Lienhypertexte"/>
                <w:noProof/>
              </w:rPr>
              <w:t>Méthode getParcoursById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6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7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49" w:history="1">
            <w:r w:rsidR="001977E2" w:rsidRPr="00A47CD8">
              <w:rPr>
                <w:rStyle w:val="Lienhypertexte"/>
                <w:noProof/>
              </w:rPr>
              <w:t>Méthode getSousParcoursById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3" w:history="1">
            <w:r w:rsidR="001977E2" w:rsidRPr="00A47CD8">
              <w:rPr>
                <w:rStyle w:val="Lienhypertexte"/>
                <w:noProof/>
              </w:rPr>
              <w:t>Méthode getTransitionById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6" w:history="1">
            <w:r w:rsidR="001977E2" w:rsidRPr="00A47CD8">
              <w:rPr>
                <w:rStyle w:val="Lienhypertexte"/>
                <w:noProof/>
              </w:rPr>
              <w:t>Méthode getSceneById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59" w:history="1">
            <w:r w:rsidR="001977E2" w:rsidRPr="00A47CD8">
              <w:rPr>
                <w:rStyle w:val="Lienhypertexte"/>
                <w:noProof/>
              </w:rPr>
              <w:t>Méthode getMediaById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1" w:history="1">
            <w:r w:rsidR="001977E2" w:rsidRPr="00A47CD8">
              <w:rPr>
                <w:rStyle w:val="Lienhypertexte"/>
                <w:noProof/>
              </w:rPr>
              <w:t>Cas Limites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3" w:history="1">
            <w:r w:rsidR="001977E2" w:rsidRPr="00A47CD8">
              <w:rPr>
                <w:rStyle w:val="Lienhypertexte"/>
                <w:noProof/>
              </w:rPr>
              <w:t>Méthode getArtefactById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4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5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6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getPointdInteretByTag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7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8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2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69" w:history="1">
            <w:r w:rsidR="001977E2" w:rsidRPr="00A47CD8">
              <w:rPr>
                <w:rStyle w:val="Lienhypertexte"/>
                <w:noProof/>
              </w:rPr>
              <w:t xml:space="preserve">Méthode </w:t>
            </w:r>
            <w:r w:rsidR="001977E2" w:rsidRPr="00A47CD8">
              <w:rPr>
                <w:rStyle w:val="Lienhypertexte"/>
                <w:rFonts w:eastAsia="Times New Roman"/>
                <w:noProof/>
                <w:lang w:eastAsia="fr-FR"/>
              </w:rPr>
              <w:t>getPointdInteretListByGPSRange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0" w:history="1">
            <w:r w:rsidR="001977E2" w:rsidRPr="00A47CD8">
              <w:rPr>
                <w:rStyle w:val="Lienhypertexte"/>
                <w:noProof/>
              </w:rPr>
              <w:t>Cas standard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1" w:history="1">
            <w:r w:rsidR="001977E2" w:rsidRPr="00A47CD8">
              <w:rPr>
                <w:rStyle w:val="Lienhypertexte"/>
                <w:noProof/>
              </w:rPr>
              <w:t>Cas limite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3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2" w:history="1">
            <w:r w:rsidR="001977E2" w:rsidRPr="00A47CD8">
              <w:rPr>
                <w:rStyle w:val="Lienhypertexte"/>
                <w:noProof/>
              </w:rPr>
              <w:t>Cas d’erreurs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77E2" w:rsidRDefault="00AA74D4">
          <w:pPr>
            <w:pStyle w:val="TM1"/>
            <w:tabs>
              <w:tab w:val="right" w:leader="dot" w:pos="8211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eastAsia="fr-FR"/>
            </w:rPr>
          </w:pPr>
          <w:hyperlink w:anchor="_Toc387842273" w:history="1">
            <w:r w:rsidR="001977E2" w:rsidRPr="00A47CD8">
              <w:rPr>
                <w:rStyle w:val="Lienhypertexte"/>
                <w:noProof/>
              </w:rPr>
              <w:t>Description des services (WSDL)</w:t>
            </w:r>
            <w:r w:rsidR="001977E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977E2">
              <w:rPr>
                <w:noProof/>
                <w:webHidden/>
              </w:rPr>
              <w:instrText xml:space="preserve"> PAGEREF _Toc387842273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7679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BD3" w:rsidRDefault="00AA74D4">
          <w:r>
            <w:fldChar w:fldCharType="end"/>
          </w:r>
        </w:p>
      </w:sdtContent>
    </w:sdt>
    <w:p w:rsidR="00625BD3" w:rsidRDefault="00625BD3">
      <w:pPr>
        <w:jc w:val="left"/>
        <w:rPr>
          <w:rFonts w:asciiTheme="majorHAnsi" w:eastAsiaTheme="majorEastAsia" w:hAnsiTheme="majorHAnsi" w:cstheme="majorBidi"/>
          <w:smallCaps/>
          <w:spacing w:val="5"/>
          <w:sz w:val="32"/>
          <w:szCs w:val="32"/>
        </w:rPr>
      </w:pPr>
      <w:r>
        <w:br w:type="page"/>
      </w:r>
    </w:p>
    <w:p w:rsidR="003F58F1" w:rsidRDefault="003F58F1" w:rsidP="00625BD3">
      <w:pPr>
        <w:pStyle w:val="Titre1"/>
      </w:pPr>
      <w:bookmarkStart w:id="0" w:name="_Toc387842231"/>
      <w:r>
        <w:lastRenderedPageBreak/>
        <w:t>Introduction</w:t>
      </w:r>
      <w:bookmarkEnd w:id="0"/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 xml:space="preserve">Les web services permettent </w:t>
      </w:r>
      <w:r w:rsidR="00535E99">
        <w:rPr>
          <w:color w:val="auto"/>
        </w:rPr>
        <w:t>d’enregistrer des objets métiers de</w:t>
      </w:r>
      <w:r w:rsidRPr="00790272">
        <w:rPr>
          <w:color w:val="auto"/>
        </w:rPr>
        <w:t xml:space="preserve"> l’extérieur</w:t>
      </w:r>
      <w:r w:rsidR="00535E99">
        <w:rPr>
          <w:color w:val="auto"/>
        </w:rPr>
        <w:t xml:space="preserve"> dans le BackOffice</w:t>
      </w:r>
      <w:r w:rsidRPr="00790272">
        <w:rPr>
          <w:color w:val="auto"/>
        </w:rPr>
        <w:t>.  Les principaux objets métiers sont les parcours et sous parcours, les scènes, et les éléments (médias ou artefact) liés aux scènes.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utilisé</w:t>
      </w:r>
      <w:r w:rsidR="00535E99">
        <w:rPr>
          <w:color w:val="auto"/>
        </w:rPr>
        <w:t>s</w:t>
      </w:r>
      <w:r>
        <w:rPr>
          <w:color w:val="auto"/>
        </w:rPr>
        <w:t xml:space="preserve"> à la fois par le Front Office Web et les applications mobiles :</w:t>
      </w:r>
    </w:p>
    <w:p w:rsidR="003F58F1" w:rsidRPr="00790272" w:rsidRDefault="003F58F1" w:rsidP="003F58F1">
      <w:pPr>
        <w:jc w:val="center"/>
        <w:rPr>
          <w:color w:val="auto"/>
        </w:rPr>
      </w:pPr>
      <w:r>
        <w:rPr>
          <w:noProof/>
          <w:color w:val="auto"/>
          <w:lang w:eastAsia="fr-FR"/>
        </w:rPr>
        <w:drawing>
          <wp:inline distT="0" distB="0" distL="0" distR="0">
            <wp:extent cx="2705100" cy="3263204"/>
            <wp:effectExtent l="19050" t="0" r="0" b="0"/>
            <wp:docPr id="1" name="Image 3" descr="F:\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WebServic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6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8F1" w:rsidRDefault="003F58F1" w:rsidP="003F58F1">
      <w:pPr>
        <w:rPr>
          <w:color w:val="auto"/>
        </w:rPr>
      </w:pPr>
      <w:r w:rsidRPr="00790272">
        <w:rPr>
          <w:color w:val="auto"/>
        </w:rPr>
        <w:t>Ce document ne traite que</w:t>
      </w:r>
      <w:r w:rsidR="00535E99">
        <w:rPr>
          <w:color w:val="auto"/>
        </w:rPr>
        <w:t xml:space="preserve"> des </w:t>
      </w:r>
      <w:proofErr w:type="spellStart"/>
      <w:r w:rsidR="00535E99">
        <w:rPr>
          <w:color w:val="auto"/>
        </w:rPr>
        <w:t>WebServices</w:t>
      </w:r>
      <w:proofErr w:type="spellEnd"/>
      <w:r w:rsidR="00535E99">
        <w:rPr>
          <w:color w:val="auto"/>
        </w:rPr>
        <w:t xml:space="preserve"> </w:t>
      </w:r>
      <w:r w:rsidR="00BD68A9">
        <w:rPr>
          <w:color w:val="auto"/>
        </w:rPr>
        <w:t>permettant</w:t>
      </w:r>
      <w:r w:rsidR="00535E99">
        <w:rPr>
          <w:color w:val="auto"/>
        </w:rPr>
        <w:t xml:space="preserve"> la contribution</w:t>
      </w:r>
      <w:r w:rsidRPr="00790272">
        <w:rPr>
          <w:color w:val="auto"/>
        </w:rPr>
        <w:t xml:space="preserve">. </w:t>
      </w:r>
    </w:p>
    <w:p w:rsidR="003F58F1" w:rsidRDefault="003F58F1" w:rsidP="003F58F1">
      <w:pPr>
        <w:rPr>
          <w:color w:val="auto"/>
        </w:rPr>
      </w:pPr>
      <w:r>
        <w:rPr>
          <w:color w:val="auto"/>
        </w:rPr>
        <w:t xml:space="preserve">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 xml:space="preserve"> seront en </w:t>
      </w:r>
      <w:hyperlink r:id="rId14" w:history="1">
        <w:r w:rsidRPr="00790272">
          <w:rPr>
            <w:rStyle w:val="Lienhypertexte"/>
          </w:rPr>
          <w:t>SOAP</w:t>
        </w:r>
      </w:hyperlink>
      <w:r>
        <w:rPr>
          <w:color w:val="auto"/>
        </w:rPr>
        <w:t xml:space="preserve">, protocole le plus répandu actuellement. Le </w:t>
      </w:r>
      <w:r w:rsidR="00621D1B">
        <w:rPr>
          <w:color w:val="auto"/>
        </w:rPr>
        <w:t>Framework</w:t>
      </w:r>
      <w:r>
        <w:rPr>
          <w:color w:val="auto"/>
        </w:rPr>
        <w:t xml:space="preserve"> PHP utilisé pour le back office (</w:t>
      </w:r>
      <w:hyperlink r:id="rId15" w:history="1">
        <w:r w:rsidRPr="00625BD3">
          <w:rPr>
            <w:rStyle w:val="Lienhypertexte"/>
          </w:rPr>
          <w:t>Zend Framework 2</w:t>
        </w:r>
      </w:hyperlink>
      <w:r>
        <w:rPr>
          <w:color w:val="auto"/>
        </w:rPr>
        <w:t>), permet directement d’exposer des services (</w:t>
      </w:r>
      <w:proofErr w:type="spellStart"/>
      <w:r>
        <w:rPr>
          <w:color w:val="auto"/>
        </w:rPr>
        <w:t>cf</w:t>
      </w:r>
      <w:proofErr w:type="spellEnd"/>
      <w:r>
        <w:rPr>
          <w:color w:val="auto"/>
        </w:rPr>
        <w:t xml:space="preserve"> </w:t>
      </w:r>
      <w:hyperlink r:id="rId16" w:history="1">
        <w:r w:rsidRPr="00625BD3">
          <w:rPr>
            <w:rStyle w:val="Lienhypertexte"/>
          </w:rPr>
          <w:t>Zend/Soap/Server</w:t>
        </w:r>
      </w:hyperlink>
      <w:r>
        <w:rPr>
          <w:color w:val="auto"/>
        </w:rPr>
        <w:t xml:space="preserve"> ). C’est donc ce que nous utiliserons pour créer les </w:t>
      </w:r>
      <w:proofErr w:type="spellStart"/>
      <w:r>
        <w:rPr>
          <w:color w:val="auto"/>
        </w:rPr>
        <w:t>WebServices</w:t>
      </w:r>
      <w:proofErr w:type="spellEnd"/>
      <w:r>
        <w:rPr>
          <w:color w:val="auto"/>
        </w:rPr>
        <w:t>.</w:t>
      </w:r>
    </w:p>
    <w:p w:rsidR="004C2C1C" w:rsidRDefault="007012AE" w:rsidP="00535E99">
      <w:pPr>
        <w:rPr>
          <w:color w:val="auto"/>
        </w:rPr>
      </w:pPr>
      <w:r>
        <w:rPr>
          <w:color w:val="auto"/>
        </w:rPr>
        <w:t xml:space="preserve">Dans l’ensemble de ce document, nous allons spécifier la réponse du </w:t>
      </w:r>
      <w:proofErr w:type="spellStart"/>
      <w:r>
        <w:rPr>
          <w:color w:val="auto"/>
        </w:rPr>
        <w:t>WebService</w:t>
      </w:r>
      <w:proofErr w:type="spellEnd"/>
      <w:r>
        <w:rPr>
          <w:color w:val="auto"/>
        </w:rPr>
        <w:t xml:space="preserve"> par un exemple. </w:t>
      </w:r>
      <w:r w:rsidR="002F4C2D">
        <w:rPr>
          <w:color w:val="auto"/>
        </w:rPr>
        <w:t>Ce sera moins formel qu’une définition des réponses au format XSD, mais plus simple à comprendre.</w:t>
      </w:r>
    </w:p>
    <w:p w:rsidR="00BD68A9" w:rsidRDefault="00BD68A9" w:rsidP="00BD68A9">
      <w:pPr>
        <w:pStyle w:val="Titre1"/>
      </w:pPr>
      <w:r>
        <w:t>Authentification</w:t>
      </w:r>
    </w:p>
    <w:p w:rsidR="00BD68A9" w:rsidRDefault="004B4088" w:rsidP="00BD68A9">
      <w:r>
        <w:t>Nous utiliserons le système d’identification et autorisation OAuth2 décrit dans le fichier de spécifications « BackOffice-</w:t>
      </w:r>
      <w:proofErr w:type="spellStart"/>
      <w:r>
        <w:t>WebservicesReadOnly</w:t>
      </w:r>
      <w:proofErr w:type="spellEnd"/>
      <w:r>
        <w:t> »</w:t>
      </w:r>
    </w:p>
    <w:p w:rsidR="004B4088" w:rsidRDefault="004B4088" w:rsidP="00BD68A9">
      <w:r>
        <w:t xml:space="preserve">Chacune des requêtes </w:t>
      </w:r>
      <w:proofErr w:type="spellStart"/>
      <w:r>
        <w:t>webservices</w:t>
      </w:r>
      <w:proofErr w:type="spellEnd"/>
      <w:r>
        <w:t xml:space="preserve"> POST prendra en paramètre un « 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 » obtenu par le système d’authentification. Ce </w:t>
      </w:r>
      <w:proofErr w:type="spellStart"/>
      <w:r>
        <w:t>token</w:t>
      </w:r>
      <w:proofErr w:type="spellEnd"/>
      <w:r>
        <w:t xml:space="preserve"> est lié au compte utilisateur et permet d’identifier ce dernier.  </w:t>
      </w:r>
    </w:p>
    <w:p w:rsidR="004B4088" w:rsidRPr="00BD68A9" w:rsidRDefault="004B4088" w:rsidP="00BD68A9">
      <w:r>
        <w:t>L’utilisateur devra disposer des droits de contribution pour pouvoir utiliser les méthodes de publication décrites plus loin, de plus son identifiant sera associé à la contribution.</w:t>
      </w:r>
    </w:p>
    <w:p w:rsidR="00BD68A9" w:rsidRDefault="00BD68A9" w:rsidP="00BD68A9">
      <w:pPr>
        <w:pStyle w:val="Titre1"/>
      </w:pPr>
      <w:r>
        <w:t>Validation des éléments</w:t>
      </w:r>
    </w:p>
    <w:p w:rsidR="004B4088" w:rsidRDefault="004B4088" w:rsidP="00BD68A9">
      <w:r>
        <w:t>Les éléments publiés par les contributeurs seront dans un premier temps à l’état de brouillon.</w:t>
      </w:r>
    </w:p>
    <w:p w:rsidR="00BD68A9" w:rsidRDefault="004B4088" w:rsidP="00BD68A9">
      <w:r>
        <w:t xml:space="preserve">L’action d’un administrateur sera nécessaire pour valider l’entrée </w:t>
      </w:r>
      <w:r w:rsidR="00460545">
        <w:t>du contributeur.</w:t>
      </w:r>
      <w:r>
        <w:t xml:space="preserve"> </w:t>
      </w:r>
    </w:p>
    <w:p w:rsidR="00BD68A9" w:rsidRDefault="00460545" w:rsidP="00460545">
      <w:pPr>
        <w:pStyle w:val="Titre1"/>
      </w:pPr>
      <w:r>
        <w:lastRenderedPageBreak/>
        <w:t>Méthodes de contribution</w:t>
      </w:r>
      <w:r w:rsidR="00BD68A9">
        <w:t xml:space="preserve"> des éléments</w:t>
      </w:r>
    </w:p>
    <w:p w:rsidR="00BD68A9" w:rsidRDefault="00BD68A9" w:rsidP="00BD68A9">
      <w:pPr>
        <w:pStyle w:val="Titre2"/>
      </w:pPr>
      <w:r>
        <w:t xml:space="preserve">Méthode </w:t>
      </w:r>
      <w:proofErr w:type="spellStart"/>
      <w:r>
        <w:t>PostMedia</w:t>
      </w:r>
      <w:proofErr w:type="spellEnd"/>
    </w:p>
    <w:p w:rsidR="00B313B5" w:rsidRDefault="00B313B5" w:rsidP="00460545">
      <w:r>
        <w:t>Cette méthode permet d’envoyer un nouveau média au BackOffice. Elle prend en paramètre un objet média,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(obligatoire) et un paramètre optionnel : l’ID de la scène associée au média.</w:t>
      </w:r>
    </w:p>
    <w:p w:rsidR="00B313B5" w:rsidRDefault="00B313B5" w:rsidP="00B313B5">
      <w:pPr>
        <w:pStyle w:val="Titre3"/>
      </w:pPr>
      <w:r>
        <w:t>Cas Standard</w:t>
      </w:r>
    </w:p>
    <w:p w:rsidR="00B313B5" w:rsidRDefault="00B313B5" w:rsidP="00B313B5">
      <w:r>
        <w:t>L’utilisateur dispose des droits de contribution, l’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r w:rsidR="000D2F21">
        <w:t>est</w:t>
      </w:r>
      <w:r>
        <w:t xml:space="preserve"> valide, les données du média sont complètes et l’ID de la scène (si fourni) est valide.</w:t>
      </w:r>
    </w:p>
    <w:p w:rsidR="000D2F21" w:rsidRDefault="000D2F21" w:rsidP="00B313B5">
      <w:r>
        <w:t>Le retour est alors de ce type :</w:t>
      </w:r>
    </w:p>
    <w:p w:rsidR="000D2F21" w:rsidRPr="000D2F21" w:rsidRDefault="000D2F21" w:rsidP="000D2F21">
      <w:pPr>
        <w:pStyle w:val="PrformatHTML"/>
        <w:pBdr>
          <w:top w:val="single" w:sz="6" w:space="4" w:color="DDDDDD"/>
          <w:left w:val="single" w:sz="6" w:space="7" w:color="DDDDDD"/>
          <w:bottom w:val="single" w:sz="6" w:space="4" w:color="DDDDDD"/>
          <w:right w:val="single" w:sz="6" w:space="7" w:color="DDDDDD"/>
        </w:pBdr>
        <w:shd w:val="clear" w:color="auto" w:fill="F8F8F8"/>
        <w:spacing w:before="204" w:after="204" w:line="258" w:lineRule="atLeast"/>
        <w:rPr>
          <w:rFonts w:ascii="Consolas" w:hAnsi="Consolas" w:cs="Consolas"/>
          <w:color w:val="333333"/>
          <w:sz w:val="18"/>
          <w:szCs w:val="18"/>
          <w:lang w:val="en-US"/>
        </w:rPr>
      </w:pP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t>&lt;result&gt;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&lt;success value=’true’ 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 xml:space="preserve">    &lt;media id="255"/&gt;</w:t>
      </w:r>
      <w:r w:rsidRPr="000D2F21">
        <w:rPr>
          <w:rFonts w:ascii="Consolas" w:hAnsi="Consolas" w:cs="Consolas"/>
          <w:color w:val="333333"/>
          <w:sz w:val="18"/>
          <w:szCs w:val="18"/>
          <w:lang w:val="en-US"/>
        </w:rPr>
        <w:br/>
        <w:t>&lt;/result&gt;</w:t>
      </w:r>
    </w:p>
    <w:p w:rsidR="000D2F21" w:rsidRPr="000D2F21" w:rsidRDefault="000D2F21" w:rsidP="00B313B5">
      <w:pPr>
        <w:rPr>
          <w:lang w:val="en-US"/>
        </w:rPr>
      </w:pPr>
    </w:p>
    <w:p w:rsidR="00625BD3" w:rsidRPr="000D2F21" w:rsidRDefault="00625BD3" w:rsidP="00625BD3">
      <w:pPr>
        <w:pStyle w:val="Titre1"/>
      </w:pPr>
      <w:bookmarkStart w:id="1" w:name="_Toc387842273"/>
      <w:r w:rsidRPr="000D2F21">
        <w:t>Description des services (WSDL)</w:t>
      </w:r>
      <w:bookmarkEnd w:id="1"/>
    </w:p>
    <w:p w:rsidR="004572AA" w:rsidRPr="004572AA" w:rsidRDefault="00811377" w:rsidP="004572AA">
      <w:r>
        <w:t xml:space="preserve">Une description des </w:t>
      </w:r>
      <w:proofErr w:type="spellStart"/>
      <w:r>
        <w:t>WebServices</w:t>
      </w:r>
      <w:proofErr w:type="spellEnd"/>
      <w:r>
        <w:t xml:space="preserve"> au format WSDL devra être générée automatiquement. Il servira de contrat sur l’utilisation des services entre le client (les APIs), et l</w:t>
      </w:r>
      <w:r w:rsidR="00535E99">
        <w:t xml:space="preserve">e serveur. Il servira aussi à </w:t>
      </w:r>
      <w:r>
        <w:t>générer plus rapidement les différentes APIs.</w:t>
      </w:r>
    </w:p>
    <w:p w:rsidR="00312981" w:rsidRPr="00790272" w:rsidRDefault="00312981" w:rsidP="00197CD0">
      <w:pPr>
        <w:rPr>
          <w:color w:val="auto"/>
        </w:rPr>
      </w:pPr>
    </w:p>
    <w:sectPr w:rsidR="00312981" w:rsidRPr="00790272" w:rsidSect="00FC2A5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18" w:right="1843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090" w:rsidRDefault="00810090">
      <w:pPr>
        <w:spacing w:after="0" w:line="240" w:lineRule="auto"/>
      </w:pPr>
      <w:r>
        <w:separator/>
      </w:r>
    </w:p>
  </w:endnote>
  <w:endnote w:type="continuationSeparator" w:id="0">
    <w:p w:rsidR="00810090" w:rsidRDefault="0081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altName w:val="NewCenturySchlbk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  <w:r>
      <w:ptab w:relativeTo="margin" w:alignment="right" w:leader="none"/>
    </w:r>
    <w:fldSimple w:instr=" PAGE ">
      <w:r w:rsidR="000D2F21">
        <w:rPr>
          <w:noProof/>
        </w:rPr>
        <w:t>4</w:t>
      </w:r>
    </w:fldSimple>
    <w:r>
      <w:t xml:space="preserve"> </w:t>
    </w:r>
    <w:r w:rsidR="00AA74D4" w:rsidRPr="00AA74D4">
      <w:rPr>
        <w:lang w:val="en-US"/>
      </w:rPr>
    </w:r>
    <w:r w:rsidR="00AA74D4" w:rsidRPr="00AA74D4">
      <w:rPr>
        <w:lang w:val="en-US"/>
      </w:rPr>
      <w:pict>
        <v:oval id="_x0000_s2057" style="width:7.2pt;height:7.2pt;flip:x;mso-position-horizontal-relative:char;mso-position-vertical-relative:line" filled="f" fillcolor="#ff7d26" strokecolor="#fe8637 [3204]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090" w:rsidRDefault="00810090">
      <w:pPr>
        <w:spacing w:after="0" w:line="240" w:lineRule="auto"/>
      </w:pPr>
      <w:r>
        <w:separator/>
      </w:r>
    </w:p>
  </w:footnote>
  <w:footnote w:type="continuationSeparator" w:id="0">
    <w:p w:rsidR="00810090" w:rsidRDefault="0081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5-06T00:00:00Z">
          <w:dateFormat w:val="dd/MM/yyyy"/>
          <w:lid w:val="fr-FR"/>
          <w:storeMappedDataAs w:val="dateTime"/>
          <w:calendar w:val="gregorian"/>
        </w:date>
      </w:sdtPr>
      <w:sdtContent>
        <w:r>
          <w:t>06/05/2014</w:t>
        </w:r>
      </w:sdtContent>
    </w:sdt>
    <w:r w:rsidR="00AA74D4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60E" w:rsidRDefault="003C060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6D580C8D"/>
    <w:multiLevelType w:val="hybridMultilevel"/>
    <w:tmpl w:val="57D4D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146">
      <o:colormenu v:ext="edit" strokecolor="none [3204]"/>
    </o:shapedefaults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380F"/>
    <w:rsid w:val="000000F5"/>
    <w:rsid w:val="00012426"/>
    <w:rsid w:val="00015807"/>
    <w:rsid w:val="00056E8C"/>
    <w:rsid w:val="00077572"/>
    <w:rsid w:val="00083F1B"/>
    <w:rsid w:val="0009380F"/>
    <w:rsid w:val="0009653D"/>
    <w:rsid w:val="000A17D6"/>
    <w:rsid w:val="000D2F21"/>
    <w:rsid w:val="0013199F"/>
    <w:rsid w:val="00134CF2"/>
    <w:rsid w:val="001516E6"/>
    <w:rsid w:val="001977E2"/>
    <w:rsid w:val="00197CD0"/>
    <w:rsid w:val="00246BBF"/>
    <w:rsid w:val="002616F7"/>
    <w:rsid w:val="002A5AAB"/>
    <w:rsid w:val="002C5A9D"/>
    <w:rsid w:val="002F4C2D"/>
    <w:rsid w:val="00312981"/>
    <w:rsid w:val="003155D1"/>
    <w:rsid w:val="003328E4"/>
    <w:rsid w:val="003437CE"/>
    <w:rsid w:val="00367679"/>
    <w:rsid w:val="003B1F47"/>
    <w:rsid w:val="003C060E"/>
    <w:rsid w:val="003D6F90"/>
    <w:rsid w:val="003F311A"/>
    <w:rsid w:val="003F58F1"/>
    <w:rsid w:val="00425E4E"/>
    <w:rsid w:val="00442258"/>
    <w:rsid w:val="004572AA"/>
    <w:rsid w:val="00460545"/>
    <w:rsid w:val="00476AFC"/>
    <w:rsid w:val="00492C5E"/>
    <w:rsid w:val="004A258B"/>
    <w:rsid w:val="004B4088"/>
    <w:rsid w:val="004C2C1C"/>
    <w:rsid w:val="004E55A3"/>
    <w:rsid w:val="004F0AD3"/>
    <w:rsid w:val="00501388"/>
    <w:rsid w:val="00522D2D"/>
    <w:rsid w:val="00523CF1"/>
    <w:rsid w:val="00535E99"/>
    <w:rsid w:val="005616EF"/>
    <w:rsid w:val="005917E1"/>
    <w:rsid w:val="005A76C6"/>
    <w:rsid w:val="005B4193"/>
    <w:rsid w:val="005D36CC"/>
    <w:rsid w:val="00621D1B"/>
    <w:rsid w:val="00625BD3"/>
    <w:rsid w:val="006A353E"/>
    <w:rsid w:val="006C0159"/>
    <w:rsid w:val="006D417D"/>
    <w:rsid w:val="006D4C13"/>
    <w:rsid w:val="006F24B8"/>
    <w:rsid w:val="007012AE"/>
    <w:rsid w:val="00703BDD"/>
    <w:rsid w:val="00765510"/>
    <w:rsid w:val="007725D3"/>
    <w:rsid w:val="00790272"/>
    <w:rsid w:val="0079309D"/>
    <w:rsid w:val="007B173F"/>
    <w:rsid w:val="007B27BA"/>
    <w:rsid w:val="007F1477"/>
    <w:rsid w:val="00810090"/>
    <w:rsid w:val="00811377"/>
    <w:rsid w:val="008115FF"/>
    <w:rsid w:val="00846CCD"/>
    <w:rsid w:val="00870E1E"/>
    <w:rsid w:val="00873A94"/>
    <w:rsid w:val="008C1655"/>
    <w:rsid w:val="008C40F3"/>
    <w:rsid w:val="008E28DB"/>
    <w:rsid w:val="00922DFD"/>
    <w:rsid w:val="009628F7"/>
    <w:rsid w:val="00994150"/>
    <w:rsid w:val="009A4E35"/>
    <w:rsid w:val="009E4A8D"/>
    <w:rsid w:val="00A20860"/>
    <w:rsid w:val="00A231FD"/>
    <w:rsid w:val="00A275D9"/>
    <w:rsid w:val="00A35478"/>
    <w:rsid w:val="00A45E77"/>
    <w:rsid w:val="00A5570E"/>
    <w:rsid w:val="00A64EEE"/>
    <w:rsid w:val="00A71BD1"/>
    <w:rsid w:val="00A73C8F"/>
    <w:rsid w:val="00A778ED"/>
    <w:rsid w:val="00A82414"/>
    <w:rsid w:val="00AA19D2"/>
    <w:rsid w:val="00AA6D6F"/>
    <w:rsid w:val="00AA74D4"/>
    <w:rsid w:val="00AD5D80"/>
    <w:rsid w:val="00B207A6"/>
    <w:rsid w:val="00B313B5"/>
    <w:rsid w:val="00B35FCB"/>
    <w:rsid w:val="00B94022"/>
    <w:rsid w:val="00BA6F74"/>
    <w:rsid w:val="00BD3F3C"/>
    <w:rsid w:val="00BD66B8"/>
    <w:rsid w:val="00BD68A9"/>
    <w:rsid w:val="00BE0C6A"/>
    <w:rsid w:val="00BF0760"/>
    <w:rsid w:val="00BF57A1"/>
    <w:rsid w:val="00C01678"/>
    <w:rsid w:val="00C02855"/>
    <w:rsid w:val="00C151CC"/>
    <w:rsid w:val="00C30B7B"/>
    <w:rsid w:val="00CA0E51"/>
    <w:rsid w:val="00CB7B97"/>
    <w:rsid w:val="00CC1E20"/>
    <w:rsid w:val="00CE4579"/>
    <w:rsid w:val="00D105D6"/>
    <w:rsid w:val="00D26D49"/>
    <w:rsid w:val="00D67CFA"/>
    <w:rsid w:val="00DB4BA0"/>
    <w:rsid w:val="00E14A82"/>
    <w:rsid w:val="00E30EFD"/>
    <w:rsid w:val="00E471C7"/>
    <w:rsid w:val="00E565BF"/>
    <w:rsid w:val="00EF2973"/>
    <w:rsid w:val="00EF6931"/>
    <w:rsid w:val="00F4171B"/>
    <w:rsid w:val="00F4474E"/>
    <w:rsid w:val="00FA6250"/>
    <w:rsid w:val="00FC2A5E"/>
    <w:rsid w:val="00FD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4]"/>
    </o:shapedefaults>
    <o:shapelayout v:ext="edit">
      <o:idmap v:ext="edit" data="1"/>
      <o:rules v:ext="edit">
        <o:r id="V:Rule5" type="connector" idref="#_x0000_s1104"/>
        <o:r id="V:Rule6" type="connector" idref="#_x0000_s1102"/>
        <o:r id="V:Rule7" type="connector" idref="#_x0000_s1101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1" w:count="267">
    <w:lsdException w:name="Normal" w:semiHidden="0" w:uiPriority="0"/>
    <w:lsdException w:name="heading 1" w:semiHidden="0" w:uiPriority="2"/>
    <w:lsdException w:name="heading 2" w:semiHidden="0" w:uiPriority="2"/>
    <w:lsdException w:name="heading 3" w:semiHidden="0" w:uiPriority="2"/>
    <w:lsdException w:name="heading 4" w:uiPriority="2"/>
    <w:lsdException w:name="heading 5" w:uiPriority="2"/>
    <w:lsdException w:name="heading 6" w:uiPriority="2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Title" w:semiHidden="0" w:uiPriority="4"/>
    <w:lsdException w:name="Default Paragraph Font" w:uiPriority="1"/>
    <w:lsdException w:name="Subtitle" w:semiHidden="0" w:uiPriority="5"/>
    <w:lsdException w:name="Strong" w:semiHidden="0" w:uiPriority="8"/>
    <w:lsdException w:name="Emphasis" w:semiHidden="0" w:uiPriority="6"/>
    <w:lsdException w:name="Table Grid" w:semiHidden="0" w:uiPriority="1"/>
    <w:lsdException w:name="No Spacing" w:semiHidden="0" w:uiPriority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6"/>
    <w:lsdException w:name="Quote" w:semiHidden="0" w:uiPriority="9"/>
    <w:lsdException w:name="Intense Quote" w:semiHidden="0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5"/>
    <w:lsdException w:name="Intense Emphasis" w:semiHidden="0" w:uiPriority="7"/>
    <w:lsdException w:name="Subtle Reference" w:semiHidden="0" w:uiPriority="11"/>
    <w:lsdException w:name="Intense Reference" w:semiHidden="0" w:uiPriority="12"/>
    <w:lsdException w:name="Book Title" w:semiHidden="0" w:uiPriority="13"/>
    <w:lsdException w:name="Bibliography" w:uiPriority="37"/>
    <w:lsdException w:name="TOC Heading" w:uiPriority="39" w:unhideWhenUsed="1"/>
  </w:latentStyles>
  <w:style w:type="paragraph" w:default="1" w:styleId="Normal">
    <w:name w:val="Normal"/>
    <w:qFormat/>
    <w:rsid w:val="000000F5"/>
    <w:pPr>
      <w:jc w:val="both"/>
    </w:pPr>
    <w:rPr>
      <w:rFonts w:ascii="Calibri" w:eastAsiaTheme="minorEastAsia" w:hAnsi="Calibri"/>
      <w:color w:val="414751" w:themeColor="text2" w:themeShade="BF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FC2A5E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2A5E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2A5E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C2A5E"/>
    <w:pPr>
      <w:spacing w:after="0"/>
      <w:outlineLvl w:val="3"/>
    </w:pPr>
    <w:rPr>
      <w:rFonts w:asciiTheme="majorHAnsi" w:eastAsiaTheme="majorEastAsia" w:hAnsiTheme="majorHAnsi" w:cstheme="majorBid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2A5E"/>
    <w:pPr>
      <w:spacing w:after="0"/>
      <w:outlineLvl w:val="4"/>
    </w:pPr>
    <w:rPr>
      <w:i/>
      <w:iCs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2A5E"/>
    <w:pPr>
      <w:spacing w:after="0"/>
      <w:outlineLvl w:val="5"/>
    </w:pPr>
    <w:rPr>
      <w:b/>
      <w:bCs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2A5E"/>
    <w:rPr>
      <w:rFonts w:asciiTheme="majorHAnsi" w:eastAsiaTheme="majorEastAsia" w:hAnsiTheme="majorHAnsi" w:cstheme="maj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FC2A5E"/>
    <w:rPr>
      <w:rFonts w:asciiTheme="majorHAnsi" w:eastAsiaTheme="majorEastAsia" w:hAnsiTheme="majorHAnsi" w:cstheme="maj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sid w:val="00FC2A5E"/>
    <w:rPr>
      <w:i/>
      <w:iCs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2A5E"/>
    <w:rPr>
      <w:i/>
      <w:iCs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A5E"/>
    <w:pPr>
      <w:spacing w:after="0" w:line="240" w:lineRule="auto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FC2A5E"/>
    <w:rPr>
      <w:rFonts w:eastAsiaTheme="minorEastAsia" w:cstheme="minorBidi"/>
      <w:bCs w:val="0"/>
      <w:iCs w:val="0"/>
      <w:smallCaps/>
      <w:color w:val="000000"/>
      <w:spacing w:val="10"/>
      <w:szCs w:val="20"/>
      <w:lang w:val="fr-FR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rsid w:val="00FC2A5E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iPriority w:val="99"/>
    <w:semiHidden/>
    <w:unhideWhenUsed/>
    <w:rsid w:val="00FC2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uiPriority w:val="9"/>
    <w:rsid w:val="00FC2A5E"/>
    <w:rPr>
      <w:rFonts w:asciiTheme="majorHAnsi" w:eastAsiaTheme="majorEastAsia" w:hAnsiTheme="majorHAnsi" w:cstheme="maj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C2A5E"/>
    <w:rPr>
      <w:rFonts w:asciiTheme="majorHAnsi" w:eastAsiaTheme="majorEastAsia" w:hAnsiTheme="majorHAnsi" w:cstheme="maj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C2A5E"/>
    <w:rPr>
      <w:i/>
      <w:iCs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C2A5E"/>
    <w:rPr>
      <w:b/>
      <w:bCs/>
      <w:color w:val="E65B01" w:themeColor="accent1" w:themeShade="B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rsid w:val="00FC2A5E"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rsid w:val="00FC2A5E"/>
    <w:pPr>
      <w:ind w:left="720"/>
      <w:contextualSpacing/>
    </w:p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lev">
    <w:name w:val="Strong"/>
    <w:basedOn w:val="Policepardfaut"/>
    <w:uiPriority w:val="22"/>
    <w:qFormat/>
    <w:rsid w:val="00FC2A5E"/>
    <w:rPr>
      <w:b/>
      <w:bCs/>
    </w:rPr>
  </w:style>
  <w:style w:type="character" w:styleId="Emphasepl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1"/>
    <w:rsid w:val="00FC2A5E"/>
    <w:pPr>
      <w:spacing w:after="0" w:line="240" w:lineRule="auto"/>
    </w:pPr>
    <w:rPr>
      <w:rFonts w:eastAsiaTheme="minorEastAsia"/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character" w:styleId="Lienhypertexte">
    <w:name w:val="Hyperlink"/>
    <w:basedOn w:val="Policepardfaut"/>
    <w:uiPriority w:val="99"/>
    <w:qFormat/>
    <w:rsid w:val="00790272"/>
    <w:rPr>
      <w:color w:val="D2611C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5BD3"/>
    <w:pPr>
      <w:keepNext/>
      <w:keepLines/>
      <w:spacing w:before="480" w:after="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625BD3"/>
    <w:pPr>
      <w:spacing w:after="100"/>
    </w:pPr>
  </w:style>
  <w:style w:type="paragraph" w:styleId="TM2">
    <w:name w:val="toc 2"/>
    <w:basedOn w:val="Normal"/>
    <w:next w:val="Normal"/>
    <w:autoRedefine/>
    <w:uiPriority w:val="39"/>
    <w:qFormat/>
    <w:rsid w:val="00625BD3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056E8C"/>
    <w:pPr>
      <w:spacing w:after="100"/>
      <w:ind w:left="400"/>
    </w:pPr>
  </w:style>
  <w:style w:type="character" w:styleId="Lienhypertextesuivivisit">
    <w:name w:val="FollowedHyperlink"/>
    <w:basedOn w:val="Policepardfaut"/>
    <w:uiPriority w:val="99"/>
    <w:semiHidden/>
    <w:qFormat/>
    <w:rsid w:val="00D105D6"/>
    <w:rPr>
      <w:color w:val="3B435B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36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7679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367679"/>
  </w:style>
  <w:style w:type="character" w:customStyle="1" w:styleId="nt">
    <w:name w:val="nt"/>
    <w:basedOn w:val="Policepardfaut"/>
    <w:rsid w:val="00367679"/>
  </w:style>
  <w:style w:type="character" w:customStyle="1" w:styleId="s2">
    <w:name w:val="s2"/>
    <w:basedOn w:val="Policepardfaut"/>
    <w:rsid w:val="00367679"/>
  </w:style>
  <w:style w:type="character" w:customStyle="1" w:styleId="mi">
    <w:name w:val="mi"/>
    <w:basedOn w:val="Policepardfaut"/>
    <w:rsid w:val="00367679"/>
  </w:style>
  <w:style w:type="character" w:customStyle="1" w:styleId="kc">
    <w:name w:val="kc"/>
    <w:basedOn w:val="Policepardfaut"/>
    <w:rsid w:val="003676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750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9172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333333"/>
                                <w:left w:val="none" w:sz="0" w:space="0" w:color="333333"/>
                                <w:bottom w:val="none" w:sz="0" w:space="0" w:color="333333"/>
                                <w:right w:val="none" w:sz="0" w:space="0" w:color="33333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framework.zend.com/manual/2.0/en/modules/zend.soap.server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://framework.zend.com" TargetMode="Externa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fr.wikipedia.org/wiki/SOAP" TargetMode="External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isateurs\tbadin\Downloads\TS0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2014-05-06T00:00:00</PublishDate>
  <Abstract>Ce document synthétise les spécifications logicielles relatives aux WebServices en écriture qui devront être exposés par le BackOffice Moving-BO</Abstract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templateProperties xmlns="urn:microsoft.template.properties">
  <_Version/>
  <_LCID/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B50060B2-5E63-452F-AAA0-FFCF90806A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6723B168-0C56-4A82-AE9D-A6CD49815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TS010192749.dotx</Template>
  <TotalTime>1006</TotalTime>
  <Pages>5</Pages>
  <Words>947</Words>
  <Characters>5213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MOVING WebServices POST</vt:lpstr>
      <vt:lpstr/>
      <vt:lpstr>Heading 1</vt:lpstr>
      <vt:lpstr>    Heading 2</vt:lpstr>
    </vt:vector>
  </TitlesOfParts>
  <Company>Sogeti</Company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WebServices POST</dc:title>
  <dc:subject>Spécifications</dc:subject>
  <dc:creator>Thomas Badin</dc:creator>
  <cp:lastModifiedBy>bverney</cp:lastModifiedBy>
  <cp:revision>65</cp:revision>
  <dcterms:created xsi:type="dcterms:W3CDTF">2014-05-06T09:55:00Z</dcterms:created>
  <dcterms:modified xsi:type="dcterms:W3CDTF">2014-05-19T13:39:00Z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