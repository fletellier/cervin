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216530">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216530"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216530">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216530">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216530">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216530">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216530">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216530">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21653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216530">
      <w:pPr>
        <w:pStyle w:val="Titre"/>
      </w:pPr>
      <w:sdt>
        <w:sdtPr>
          <w:id w:val="112299847"/>
          <w:docPartObj>
            <w:docPartGallery w:val="Quick Parts"/>
            <w:docPartUnique/>
          </w:docPartObj>
        </w:sdtPr>
        <w:sdtContent>
          <w:r w:rsidRPr="00216530">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216530">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216530">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216530">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216530">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216530">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216530">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216530">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216530">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216530">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216530">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216530">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216530">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216530">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216530">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216530">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216530">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216530">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216530">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216530">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216530">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216530">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proofErr w:type="spellStart"/>
        <w:r w:rsidR="002D29B2" w:rsidRPr="002D29B2">
          <w:rPr>
            <w:rStyle w:val="Lienhypertexte"/>
          </w:rPr>
          <w:t>Github</w:t>
        </w:r>
        <w:proofErr w:type="spellEnd"/>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Content>
        <w:p w:rsidR="000F79D4" w:rsidRDefault="000F79D4">
          <w:pPr>
            <w:pStyle w:val="En-ttedetabledesmatires"/>
          </w:pPr>
          <w:r>
            <w:t>Table des matières</w:t>
          </w:r>
        </w:p>
        <w:p w:rsidR="00F516AB" w:rsidRDefault="00216530">
          <w:pPr>
            <w:pStyle w:val="TM1"/>
            <w:tabs>
              <w:tab w:val="right" w:leader="dot" w:pos="8211"/>
            </w:tabs>
            <w:rPr>
              <w:rFonts w:asciiTheme="minorHAnsi" w:hAnsiTheme="minorHAnsi"/>
              <w:noProof/>
              <w:color w:val="auto"/>
              <w:sz w:val="22"/>
              <w:szCs w:val="22"/>
              <w:lang w:eastAsia="fr-FR"/>
            </w:rPr>
          </w:pPr>
          <w:r>
            <w:fldChar w:fldCharType="begin"/>
          </w:r>
          <w:r w:rsidR="000F79D4">
            <w:instrText xml:space="preserve"> TOC \o "1-3" \h \z \u </w:instrText>
          </w:r>
          <w:r>
            <w:fldChar w:fldCharType="separate"/>
          </w:r>
          <w:hyperlink w:anchor="_Toc387225010" w:history="1">
            <w:r w:rsidR="00F516AB" w:rsidRPr="0030413B">
              <w:rPr>
                <w:rStyle w:val="Lienhypertexte"/>
                <w:noProof/>
              </w:rPr>
              <w:t>Authentification via les API</w:t>
            </w:r>
            <w:r w:rsidR="00F516AB">
              <w:rPr>
                <w:noProof/>
                <w:webHidden/>
              </w:rPr>
              <w:tab/>
            </w:r>
            <w:r>
              <w:rPr>
                <w:noProof/>
                <w:webHidden/>
              </w:rPr>
              <w:fldChar w:fldCharType="begin"/>
            </w:r>
            <w:r w:rsidR="00F516AB">
              <w:rPr>
                <w:noProof/>
                <w:webHidden/>
              </w:rPr>
              <w:instrText xml:space="preserve"> PAGEREF _Toc387225010 \h </w:instrText>
            </w:r>
            <w:r>
              <w:rPr>
                <w:noProof/>
                <w:webHidden/>
              </w:rPr>
            </w:r>
            <w:r>
              <w:rPr>
                <w:noProof/>
                <w:webHidden/>
              </w:rPr>
              <w:fldChar w:fldCharType="separate"/>
            </w:r>
            <w:r w:rsidR="00F516AB">
              <w:rPr>
                <w:noProof/>
                <w:webHidden/>
              </w:rPr>
              <w:t>2</w:t>
            </w:r>
            <w:r>
              <w:rPr>
                <w:noProof/>
                <w:webHidden/>
              </w:rPr>
              <w:fldChar w:fldCharType="end"/>
            </w:r>
          </w:hyperlink>
        </w:p>
        <w:p w:rsidR="00F516AB" w:rsidRDefault="00216530">
          <w:pPr>
            <w:pStyle w:val="TM1"/>
            <w:tabs>
              <w:tab w:val="right" w:leader="dot" w:pos="8211"/>
            </w:tabs>
            <w:rPr>
              <w:rFonts w:asciiTheme="minorHAnsi" w:hAnsiTheme="minorHAnsi"/>
              <w:noProof/>
              <w:color w:val="auto"/>
              <w:sz w:val="22"/>
              <w:szCs w:val="22"/>
              <w:lang w:eastAsia="fr-FR"/>
            </w:rPr>
          </w:pPr>
          <w:hyperlink w:anchor="_Toc387225011" w:history="1">
            <w:r w:rsidR="00F516AB" w:rsidRPr="0030413B">
              <w:rPr>
                <w:rStyle w:val="Lienhypertexte"/>
                <w:noProof/>
              </w:rPr>
              <w:t xml:space="preserve">Correspondance Tag </w:t>
            </w:r>
            <w:r w:rsidR="00F516AB" w:rsidRPr="0030413B">
              <w:rPr>
                <w:rStyle w:val="Lienhypertexte"/>
                <w:noProof/>
              </w:rPr>
              <w:sym w:font="Wingdings" w:char="F0E8"/>
            </w:r>
            <w:r w:rsidR="00F516AB" w:rsidRPr="0030413B">
              <w:rPr>
                <w:rStyle w:val="Lienhypertexte"/>
                <w:noProof/>
              </w:rPr>
              <w:t xml:space="preserve"> Elément</w:t>
            </w:r>
            <w:r w:rsidR="00F516AB">
              <w:rPr>
                <w:noProof/>
                <w:webHidden/>
              </w:rPr>
              <w:tab/>
            </w:r>
            <w:r>
              <w:rPr>
                <w:noProof/>
                <w:webHidden/>
              </w:rPr>
              <w:fldChar w:fldCharType="begin"/>
            </w:r>
            <w:r w:rsidR="00F516AB">
              <w:rPr>
                <w:noProof/>
                <w:webHidden/>
              </w:rPr>
              <w:instrText xml:space="preserve"> PAGEREF _Toc387225011 \h </w:instrText>
            </w:r>
            <w:r>
              <w:rPr>
                <w:noProof/>
                <w:webHidden/>
              </w:rPr>
            </w:r>
            <w:r>
              <w:rPr>
                <w:noProof/>
                <w:webHidden/>
              </w:rPr>
              <w:fldChar w:fldCharType="separate"/>
            </w:r>
            <w:r w:rsidR="00F516AB">
              <w:rPr>
                <w:noProof/>
                <w:webHidden/>
              </w:rPr>
              <w:t>3</w:t>
            </w:r>
            <w:r>
              <w:rPr>
                <w:noProof/>
                <w:webHidden/>
              </w:rPr>
              <w:fldChar w:fldCharType="end"/>
            </w:r>
          </w:hyperlink>
        </w:p>
        <w:p w:rsidR="00F516AB" w:rsidRDefault="00216530">
          <w:pPr>
            <w:pStyle w:val="TM2"/>
            <w:tabs>
              <w:tab w:val="right" w:leader="dot" w:pos="8211"/>
            </w:tabs>
            <w:rPr>
              <w:rFonts w:asciiTheme="minorHAnsi" w:hAnsiTheme="minorHAnsi"/>
              <w:noProof/>
              <w:color w:val="auto"/>
              <w:sz w:val="22"/>
              <w:szCs w:val="22"/>
              <w:lang w:eastAsia="fr-FR"/>
            </w:rPr>
          </w:pPr>
          <w:hyperlink w:anchor="_Toc387225012" w:history="1">
            <w:r w:rsidR="00F516AB" w:rsidRPr="0030413B">
              <w:rPr>
                <w:rStyle w:val="Lienhypertexte"/>
                <w:noProof/>
              </w:rPr>
              <w:t xml:space="preserve">Correspondance Tag (non GPS) </w:t>
            </w:r>
            <w:r w:rsidR="00F516AB" w:rsidRPr="0030413B">
              <w:rPr>
                <w:rStyle w:val="Lienhypertexte"/>
                <w:noProof/>
              </w:rPr>
              <w:sym w:font="Wingdings" w:char="F0E8"/>
            </w:r>
            <w:r w:rsidR="00F516AB" w:rsidRPr="0030413B">
              <w:rPr>
                <w:rStyle w:val="Lienhypertexte"/>
                <w:noProof/>
              </w:rPr>
              <w:t xml:space="preserve"> Eléments</w:t>
            </w:r>
            <w:r w:rsidR="00F516AB">
              <w:rPr>
                <w:noProof/>
                <w:webHidden/>
              </w:rPr>
              <w:tab/>
            </w:r>
            <w:r>
              <w:rPr>
                <w:noProof/>
                <w:webHidden/>
              </w:rPr>
              <w:fldChar w:fldCharType="begin"/>
            </w:r>
            <w:r w:rsidR="00F516AB">
              <w:rPr>
                <w:noProof/>
                <w:webHidden/>
              </w:rPr>
              <w:instrText xml:space="preserve"> PAGEREF _Toc387225012 \h </w:instrText>
            </w:r>
            <w:r>
              <w:rPr>
                <w:noProof/>
                <w:webHidden/>
              </w:rPr>
            </w:r>
            <w:r>
              <w:rPr>
                <w:noProof/>
                <w:webHidden/>
              </w:rPr>
              <w:fldChar w:fldCharType="separate"/>
            </w:r>
            <w:r w:rsidR="00F516AB">
              <w:rPr>
                <w:noProof/>
                <w:webHidden/>
              </w:rPr>
              <w:t>4</w:t>
            </w:r>
            <w:r>
              <w:rPr>
                <w:noProof/>
                <w:webHidden/>
              </w:rPr>
              <w:fldChar w:fldCharType="end"/>
            </w:r>
          </w:hyperlink>
        </w:p>
        <w:p w:rsidR="00F516AB" w:rsidRDefault="00216530">
          <w:pPr>
            <w:pStyle w:val="TM2"/>
            <w:tabs>
              <w:tab w:val="right" w:leader="dot" w:pos="8211"/>
            </w:tabs>
            <w:rPr>
              <w:rFonts w:asciiTheme="minorHAnsi" w:hAnsiTheme="minorHAnsi"/>
              <w:noProof/>
              <w:color w:val="auto"/>
              <w:sz w:val="22"/>
              <w:szCs w:val="22"/>
              <w:lang w:eastAsia="fr-FR"/>
            </w:rPr>
          </w:pPr>
          <w:hyperlink w:anchor="_Toc387225013" w:history="1">
            <w:r w:rsidR="00F516AB" w:rsidRPr="0030413B">
              <w:rPr>
                <w:rStyle w:val="Lienhypertexte"/>
                <w:noProof/>
              </w:rPr>
              <w:t xml:space="preserve">Correspondance GPS </w:t>
            </w:r>
            <w:r w:rsidR="00F516AB" w:rsidRPr="0030413B">
              <w:rPr>
                <w:rStyle w:val="Lienhypertexte"/>
                <w:noProof/>
              </w:rPr>
              <w:sym w:font="Wingdings" w:char="F0E8"/>
            </w:r>
            <w:r w:rsidR="00F516AB" w:rsidRPr="0030413B">
              <w:rPr>
                <w:rStyle w:val="Lienhypertexte"/>
                <w:noProof/>
              </w:rPr>
              <w:t xml:space="preserve"> Eléments</w:t>
            </w:r>
            <w:r w:rsidR="00F516AB">
              <w:rPr>
                <w:noProof/>
                <w:webHidden/>
              </w:rPr>
              <w:tab/>
            </w:r>
            <w:r>
              <w:rPr>
                <w:noProof/>
                <w:webHidden/>
              </w:rPr>
              <w:fldChar w:fldCharType="begin"/>
            </w:r>
            <w:r w:rsidR="00F516AB">
              <w:rPr>
                <w:noProof/>
                <w:webHidden/>
              </w:rPr>
              <w:instrText xml:space="preserve"> PAGEREF _Toc387225013 \h </w:instrText>
            </w:r>
            <w:r>
              <w:rPr>
                <w:noProof/>
                <w:webHidden/>
              </w:rPr>
            </w:r>
            <w:r>
              <w:rPr>
                <w:noProof/>
                <w:webHidden/>
              </w:rPr>
              <w:fldChar w:fldCharType="separate"/>
            </w:r>
            <w:r w:rsidR="00F516AB">
              <w:rPr>
                <w:noProof/>
                <w:webHidden/>
              </w:rPr>
              <w:t>5</w:t>
            </w:r>
            <w:r>
              <w:rPr>
                <w:noProof/>
                <w:webHidden/>
              </w:rPr>
              <w:fldChar w:fldCharType="end"/>
            </w:r>
          </w:hyperlink>
        </w:p>
        <w:p w:rsidR="000F79D4" w:rsidRDefault="00216530">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387225010"/>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0F79D4" w:rsidRDefault="000F79D4" w:rsidP="000F79D4">
      <w:r>
        <w:t>Le BackOffice doit être modifié afin de stocker des informations d’authentification pour les API.</w:t>
      </w:r>
    </w:p>
    <w:p w:rsidR="000F79D4" w:rsidRPr="000F79D4" w:rsidRDefault="000F79D4" w:rsidP="000F79D4">
      <w:r w:rsidRPr="001F5866">
        <w:rPr>
          <w:highlight w:val="yellow"/>
        </w:rPr>
        <w:t xml:space="preserve">(Conception et </w:t>
      </w:r>
      <w:proofErr w:type="spellStart"/>
      <w:r w:rsidRPr="001F5866">
        <w:rPr>
          <w:highlight w:val="yellow"/>
        </w:rPr>
        <w:t>dev</w:t>
      </w:r>
      <w:proofErr w:type="spellEnd"/>
      <w:r w:rsidRPr="001F5866">
        <w:rPr>
          <w:highlight w:val="yellow"/>
        </w:rPr>
        <w:t xml:space="preserve"> à réaliser).</w:t>
      </w:r>
      <w:r>
        <w:t xml:space="preserve"> </w:t>
      </w:r>
    </w:p>
    <w:p w:rsidR="00943ED0" w:rsidRDefault="00943ED0">
      <w:pPr>
        <w:jc w:val="left"/>
        <w:rPr>
          <w:rFonts w:asciiTheme="majorHAnsi" w:eastAsiaTheme="majorEastAsia" w:hAnsiTheme="majorHAnsi" w:cstheme="majorBidi"/>
          <w:smallCaps/>
          <w:spacing w:val="5"/>
          <w:sz w:val="32"/>
          <w:szCs w:val="32"/>
        </w:rPr>
      </w:pPr>
      <w:r>
        <w:br w:type="page"/>
      </w:r>
    </w:p>
    <w:p w:rsidR="002D29B2" w:rsidRDefault="001E630F" w:rsidP="002D29B2">
      <w:pPr>
        <w:pStyle w:val="Titre1"/>
      </w:pPr>
      <w:bookmarkStart w:id="1" w:name="_Toc387225011"/>
      <w:r>
        <w:lastRenderedPageBreak/>
        <w:t>Correspondance</w:t>
      </w:r>
      <w:r w:rsidR="002D29B2">
        <w:t xml:space="preserve"> Tag </w:t>
      </w:r>
      <w:r w:rsidR="002D29B2">
        <w:sym w:font="Wingdings" w:char="F0E8"/>
      </w:r>
      <w:r w:rsidR="002D29B2">
        <w:t xml:space="preserve"> </w:t>
      </w:r>
      <w:r w:rsidR="00351BB7">
        <w:t>Elément</w:t>
      </w:r>
      <w:bookmarkEnd w:id="1"/>
    </w:p>
    <w:p w:rsidR="00351BB7" w:rsidRDefault="00351BB7" w:rsidP="00351BB7">
      <w:r>
        <w:t xml:space="preserve">Pour les besoins de l’application mobile, il sera nécessaire de rajouter un mécanisme de correspondance entre l’ID d’un Tag (NFC, </w:t>
      </w:r>
      <w:proofErr w:type="spellStart"/>
      <w:r>
        <w:t>QRCode</w:t>
      </w:r>
      <w:proofErr w:type="spellEnd"/>
      <w:r>
        <w:t xml:space="preserve">, </w:t>
      </w:r>
      <w:proofErr w:type="spellStart"/>
      <w:r>
        <w:t>iBeacon</w:t>
      </w:r>
      <w:proofErr w:type="spellEnd"/>
      <w:r>
        <w:t xml:space="preserve">) ou d’une coordonnée GPS et d’un élément. Pour cela nous avons besoin d’étendre la base de données de la manière suivante : </w:t>
      </w:r>
    </w:p>
    <w:p w:rsidR="00351BB7" w:rsidRDefault="00351BB7" w:rsidP="00351BB7">
      <w:pPr>
        <w:jc w:val="center"/>
      </w:pPr>
      <w:r>
        <w:t xml:space="preserve"> </w:t>
      </w:r>
      <w:r>
        <w:rPr>
          <w:noProof/>
          <w:lang w:eastAsia="fr-FR"/>
        </w:rPr>
        <w:drawing>
          <wp:inline distT="0" distB="0" distL="0" distR="0">
            <wp:extent cx="3771900" cy="2598256"/>
            <wp:effectExtent l="19050" t="0" r="0" b="0"/>
            <wp:docPr id="2" name="Image 2" descr="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png"/>
                    <pic:cNvPicPr>
                      <a:picLocks noChangeAspect="1" noChangeArrowheads="1"/>
                    </pic:cNvPicPr>
                  </pic:nvPicPr>
                  <pic:blipFill>
                    <a:blip r:embed="rId15" cstate="print"/>
                    <a:srcRect/>
                    <a:stretch>
                      <a:fillRect/>
                    </a:stretch>
                  </pic:blipFill>
                  <pic:spPr bwMode="auto">
                    <a:xfrm>
                      <a:off x="0" y="0"/>
                      <a:ext cx="3771900" cy="2598256"/>
                    </a:xfrm>
                    <a:prstGeom prst="rect">
                      <a:avLst/>
                    </a:prstGeom>
                    <a:noFill/>
                    <a:ln w="9525">
                      <a:noFill/>
                      <a:miter lim="800000"/>
                      <a:headEnd/>
                      <a:tailEnd/>
                    </a:ln>
                  </pic:spPr>
                </pic:pic>
              </a:graphicData>
            </a:graphic>
          </wp:inline>
        </w:drawing>
      </w:r>
    </w:p>
    <w:p w:rsidR="00351BB7" w:rsidRDefault="00351BB7" w:rsidP="00351BB7">
      <w:r>
        <w:t>Le fonctionnement sera simple : par exemple l’application demandera au Back Office via un Web Services (</w:t>
      </w:r>
      <w:proofErr w:type="spellStart"/>
      <w:r>
        <w:t>cf</w:t>
      </w:r>
      <w:proofErr w:type="spellEnd"/>
      <w:r>
        <w:t xml:space="preserve"> document de conception des </w:t>
      </w:r>
      <w:proofErr w:type="spellStart"/>
      <w:r>
        <w:t>WebServices</w:t>
      </w:r>
      <w:proofErr w:type="spellEnd"/>
      <w:r>
        <w:t xml:space="preserve">) a quoi correspond cet Identifiant NFC. Le </w:t>
      </w:r>
      <w:proofErr w:type="spellStart"/>
      <w:r>
        <w:t>WebService</w:t>
      </w:r>
      <w:proofErr w:type="spellEnd"/>
      <w:r>
        <w:t xml:space="preserve"> lui répondra qu’il correspond à l</w:t>
      </w:r>
      <w:r w:rsidR="001E630F">
        <w:t>a Scène (ou au Sous parcours) avec tel Identifiant de base de donnée.</w:t>
      </w:r>
    </w:p>
    <w:p w:rsidR="001E630F" w:rsidRDefault="001E630F" w:rsidP="00351BB7">
      <w:r>
        <w:t xml:space="preserve">La complexité entre la relation Tag </w:t>
      </w:r>
      <w:r>
        <w:sym w:font="Wingdings" w:char="F0E8"/>
      </w:r>
      <w:r>
        <w:t xml:space="preserve">  Eléments et position GPS </w:t>
      </w:r>
      <w:r>
        <w:sym w:font="Wingdings" w:char="F0E8"/>
      </w:r>
      <w:r>
        <w:t xml:space="preserve"> Eléments étant vraiment différentes nous avons choisi de séparer les deux développements.</w:t>
      </w:r>
    </w:p>
    <w:p w:rsidR="001E630F" w:rsidRDefault="001E630F">
      <w:pPr>
        <w:jc w:val="left"/>
        <w:rPr>
          <w:rFonts w:asciiTheme="majorHAnsi" w:eastAsiaTheme="majorEastAsia" w:hAnsiTheme="majorHAnsi" w:cstheme="majorBidi"/>
          <w:sz w:val="28"/>
          <w:szCs w:val="28"/>
        </w:rPr>
      </w:pPr>
      <w:r>
        <w:br w:type="page"/>
      </w:r>
    </w:p>
    <w:p w:rsidR="001E630F" w:rsidRPr="001E630F" w:rsidRDefault="001E630F" w:rsidP="001E630F">
      <w:pPr>
        <w:pStyle w:val="Titre2"/>
      </w:pPr>
      <w:bookmarkStart w:id="2" w:name="_Toc387225012"/>
      <w:r>
        <w:lastRenderedPageBreak/>
        <w:t xml:space="preserve">Correspondance Tag (non GPS) </w:t>
      </w:r>
      <w:r>
        <w:sym w:font="Wingdings" w:char="F0E8"/>
      </w:r>
      <w:r>
        <w:t xml:space="preserve"> Eléments</w:t>
      </w:r>
      <w:bookmarkEnd w:id="2"/>
    </w:p>
    <w:p w:rsidR="00B1576F" w:rsidRPr="00B1576F" w:rsidRDefault="00B1576F" w:rsidP="00B1576F">
      <w:pPr>
        <w:pStyle w:val="Priorit"/>
      </w:pPr>
      <w:r w:rsidRPr="00B1576F">
        <w:t xml:space="preserve">Priorité : </w:t>
      </w:r>
      <w:r>
        <w:t>5 Moyenne</w:t>
      </w:r>
    </w:p>
    <w:p w:rsidR="00D26DC3" w:rsidRDefault="00D26DC3" w:rsidP="00B1576F">
      <w:r>
        <w:t>Le back office doit être modifié afin de stocker la corr</w:t>
      </w:r>
      <w:r w:rsidR="001E630F">
        <w:t xml:space="preserve">espondance ID tag (NFC, </w:t>
      </w:r>
      <w:proofErr w:type="spellStart"/>
      <w:r w:rsidR="001E630F">
        <w:t>QRCode</w:t>
      </w:r>
      <w:proofErr w:type="spellEnd"/>
      <w:r>
        <w:t xml:space="preserve">, </w:t>
      </w:r>
      <w:proofErr w:type="spellStart"/>
      <w:r>
        <w:t>iBeacon</w:t>
      </w:r>
      <w:proofErr w:type="spellEnd"/>
      <w:r>
        <w:t>) et un point d’intérêt. Un point d’intérêt est soit une scène, soit un sous parcours.</w:t>
      </w:r>
      <w:r w:rsidR="0015117D">
        <w:t xml:space="preserve"> Cette partie représentante la portion suivante du diagramme :</w:t>
      </w:r>
    </w:p>
    <w:p w:rsidR="0015117D" w:rsidRDefault="0015117D" w:rsidP="0015117D">
      <w:pPr>
        <w:jc w:val="center"/>
      </w:pPr>
      <w:r>
        <w:rPr>
          <w:noProof/>
          <w:lang w:eastAsia="fr-FR"/>
        </w:rPr>
        <w:drawing>
          <wp:inline distT="0" distB="0" distL="0" distR="0">
            <wp:extent cx="3401562" cy="2343150"/>
            <wp:effectExtent l="19050" t="0" r="8388" b="0"/>
            <wp:docPr id="3" name="Image 3" descr="F:\Clas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Tag.png"/>
                    <pic:cNvPicPr>
                      <a:picLocks noChangeAspect="1" noChangeArrowheads="1"/>
                    </pic:cNvPicPr>
                  </pic:nvPicPr>
                  <pic:blipFill>
                    <a:blip r:embed="rId16" cstate="print"/>
                    <a:srcRect/>
                    <a:stretch>
                      <a:fillRect/>
                    </a:stretch>
                  </pic:blipFill>
                  <pic:spPr bwMode="auto">
                    <a:xfrm>
                      <a:off x="0" y="0"/>
                      <a:ext cx="3401562" cy="2343150"/>
                    </a:xfrm>
                    <a:prstGeom prst="rect">
                      <a:avLst/>
                    </a:prstGeom>
                    <a:noFill/>
                    <a:ln w="9525">
                      <a:noFill/>
                      <a:miter lim="800000"/>
                      <a:headEnd/>
                      <a:tailEnd/>
                    </a:ln>
                  </pic:spPr>
                </pic:pic>
              </a:graphicData>
            </a:graphic>
          </wp:inline>
        </w:drawing>
      </w:r>
    </w:p>
    <w:p w:rsidR="0015117D" w:rsidRDefault="0015117D" w:rsidP="0015117D">
      <w:r>
        <w:t>Descriptions des attributs :</w:t>
      </w:r>
    </w:p>
    <w:tbl>
      <w:tblPr>
        <w:tblStyle w:val="Tramemoyenne1-Accent1"/>
        <w:tblW w:w="8603" w:type="dxa"/>
        <w:tblLook w:val="04A0"/>
      </w:tblPr>
      <w:tblGrid>
        <w:gridCol w:w="2020"/>
        <w:gridCol w:w="1490"/>
        <w:gridCol w:w="1418"/>
        <w:gridCol w:w="3675"/>
      </w:tblGrid>
      <w:tr w:rsidR="0015117D" w:rsidTr="0090177A">
        <w:trPr>
          <w:cnfStyle w:val="100000000000"/>
          <w:trHeight w:val="262"/>
        </w:trPr>
        <w:tc>
          <w:tcPr>
            <w:cnfStyle w:val="001000000000"/>
            <w:tcW w:w="2020" w:type="dxa"/>
          </w:tcPr>
          <w:p w:rsidR="0015117D" w:rsidRDefault="0015117D" w:rsidP="0015117D">
            <w:r>
              <w:t>Table</w:t>
            </w:r>
          </w:p>
        </w:tc>
        <w:tc>
          <w:tcPr>
            <w:tcW w:w="1490" w:type="dxa"/>
          </w:tcPr>
          <w:p w:rsidR="0015117D" w:rsidRDefault="0015117D" w:rsidP="0015117D">
            <w:pPr>
              <w:cnfStyle w:val="100000000000"/>
            </w:pPr>
            <w:r>
              <w:t>Attributs</w:t>
            </w:r>
          </w:p>
        </w:tc>
        <w:tc>
          <w:tcPr>
            <w:tcW w:w="1418" w:type="dxa"/>
          </w:tcPr>
          <w:p w:rsidR="0015117D" w:rsidRDefault="0015117D" w:rsidP="0015117D">
            <w:pPr>
              <w:cnfStyle w:val="100000000000"/>
            </w:pPr>
            <w:r>
              <w:t>Type</w:t>
            </w:r>
          </w:p>
        </w:tc>
        <w:tc>
          <w:tcPr>
            <w:tcW w:w="3675" w:type="dxa"/>
          </w:tcPr>
          <w:p w:rsidR="0015117D" w:rsidRDefault="0015117D" w:rsidP="0015117D">
            <w:pPr>
              <w:cnfStyle w:val="100000000000"/>
            </w:pPr>
            <w:r>
              <w:t>Description</w:t>
            </w:r>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r>
              <w:t>ID</w:t>
            </w:r>
          </w:p>
        </w:tc>
        <w:tc>
          <w:tcPr>
            <w:tcW w:w="1418" w:type="dxa"/>
          </w:tcPr>
          <w:p w:rsidR="0015117D" w:rsidRDefault="0015117D" w:rsidP="0015117D">
            <w:pPr>
              <w:cnfStyle w:val="000000100000"/>
            </w:pPr>
            <w:r>
              <w:t>Automatique</w:t>
            </w:r>
          </w:p>
        </w:tc>
        <w:tc>
          <w:tcPr>
            <w:tcW w:w="3675" w:type="dxa"/>
          </w:tcPr>
          <w:p w:rsidR="0015117D" w:rsidRDefault="0015117D" w:rsidP="0015117D">
            <w:pPr>
              <w:cnfStyle w:val="000000100000"/>
            </w:pPr>
            <w:r>
              <w:t>Entier auto incrémenté</w:t>
            </w:r>
          </w:p>
        </w:tc>
      </w:tr>
      <w:tr w:rsidR="0015117D" w:rsidTr="0090177A">
        <w:trPr>
          <w:cnfStyle w:val="000000010000"/>
          <w:trHeight w:val="185"/>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ItemType</w:t>
            </w:r>
            <w:proofErr w:type="spellEnd"/>
          </w:p>
        </w:tc>
        <w:tc>
          <w:tcPr>
            <w:tcW w:w="1418" w:type="dxa"/>
          </w:tcPr>
          <w:p w:rsidR="0015117D" w:rsidRDefault="0015117D" w:rsidP="0015117D">
            <w:pPr>
              <w:cnfStyle w:val="000000010000"/>
            </w:pPr>
            <w:r>
              <w:t>Enumération</w:t>
            </w:r>
          </w:p>
        </w:tc>
        <w:tc>
          <w:tcPr>
            <w:tcW w:w="3675" w:type="dxa"/>
          </w:tcPr>
          <w:p w:rsidR="0015117D" w:rsidRDefault="0015117D" w:rsidP="0015117D">
            <w:pPr>
              <w:cnfStyle w:val="000000010000"/>
            </w:pPr>
            <w:r>
              <w:t xml:space="preserve">2 valeurs possible : </w:t>
            </w:r>
            <w:proofErr w:type="spellStart"/>
            <w:r>
              <w:t>SousParcours</w:t>
            </w:r>
            <w:proofErr w:type="spellEnd"/>
            <w:r>
              <w:t xml:space="preserve"> / </w:t>
            </w:r>
            <w:proofErr w:type="spellStart"/>
            <w:r>
              <w:t>Scen</w:t>
            </w:r>
            <w:r w:rsidR="0090177A">
              <w:t>e</w:t>
            </w:r>
            <w:proofErr w:type="spellEnd"/>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proofErr w:type="spellStart"/>
            <w:r>
              <w:t>SousParcoursID</w:t>
            </w:r>
            <w:proofErr w:type="spellEnd"/>
          </w:p>
        </w:tc>
        <w:tc>
          <w:tcPr>
            <w:tcW w:w="1418" w:type="dxa"/>
          </w:tcPr>
          <w:p w:rsidR="0015117D" w:rsidRDefault="0015117D" w:rsidP="0015117D">
            <w:pPr>
              <w:cnfStyle w:val="000000100000"/>
            </w:pPr>
            <w:r>
              <w:t>Entier (FK)</w:t>
            </w:r>
          </w:p>
        </w:tc>
        <w:tc>
          <w:tcPr>
            <w:tcW w:w="3675" w:type="dxa"/>
          </w:tcPr>
          <w:p w:rsidR="0090177A" w:rsidRDefault="0090177A" w:rsidP="0015117D">
            <w:pPr>
              <w:cnfStyle w:val="000000100000"/>
            </w:pPr>
            <w:r>
              <w:t xml:space="preserve">Si </w:t>
            </w:r>
            <w:proofErr w:type="spellStart"/>
            <w:r>
              <w:t>ItemType</w:t>
            </w:r>
            <w:proofErr w:type="spellEnd"/>
            <w:r>
              <w:t xml:space="preserve"> == </w:t>
            </w:r>
            <w:proofErr w:type="spellStart"/>
            <w:r>
              <w:t>SousParcours</w:t>
            </w:r>
            <w:proofErr w:type="spellEnd"/>
            <w:r>
              <w:t xml:space="preserve"> : Id du sous parcours ; Sinon : </w:t>
            </w:r>
            <w:proofErr w:type="spellStart"/>
            <w:r>
              <w:t>null</w:t>
            </w:r>
            <w:proofErr w:type="spellEnd"/>
          </w:p>
        </w:tc>
      </w:tr>
      <w:tr w:rsidR="0015117D" w:rsidTr="0090177A">
        <w:trPr>
          <w:cnfStyle w:val="00000001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SceneID</w:t>
            </w:r>
            <w:proofErr w:type="spellEnd"/>
          </w:p>
        </w:tc>
        <w:tc>
          <w:tcPr>
            <w:tcW w:w="1418" w:type="dxa"/>
          </w:tcPr>
          <w:p w:rsidR="0015117D" w:rsidRDefault="0015117D" w:rsidP="0015117D">
            <w:pPr>
              <w:cnfStyle w:val="000000010000"/>
            </w:pPr>
            <w:r>
              <w:t>Entier (FK)</w:t>
            </w:r>
          </w:p>
        </w:tc>
        <w:tc>
          <w:tcPr>
            <w:tcW w:w="3675" w:type="dxa"/>
          </w:tcPr>
          <w:p w:rsidR="0015117D" w:rsidRDefault="0090177A" w:rsidP="0090177A">
            <w:pPr>
              <w:cnfStyle w:val="000000010000"/>
            </w:pPr>
            <w:r>
              <w:t xml:space="preserve">Si </w:t>
            </w:r>
            <w:proofErr w:type="spellStart"/>
            <w:r>
              <w:t>ItemType</w:t>
            </w:r>
            <w:proofErr w:type="spellEnd"/>
            <w:r>
              <w:t xml:space="preserve"> == </w:t>
            </w:r>
            <w:proofErr w:type="spellStart"/>
            <w:r>
              <w:t>Scene</w:t>
            </w:r>
            <w:proofErr w:type="spellEnd"/>
            <w:r>
              <w:t xml:space="preserve"> : Id de la scène; Sinon : </w:t>
            </w:r>
            <w:proofErr w:type="spellStart"/>
            <w:r>
              <w:t>null</w:t>
            </w:r>
            <w:proofErr w:type="spellEnd"/>
          </w:p>
        </w:tc>
      </w:tr>
      <w:tr w:rsidR="0015117D" w:rsidTr="0090177A">
        <w:trPr>
          <w:cnfStyle w:val="00000010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100000"/>
            </w:pPr>
            <w:proofErr w:type="spellStart"/>
            <w:r>
              <w:t>TagType</w:t>
            </w:r>
            <w:proofErr w:type="spellEnd"/>
          </w:p>
        </w:tc>
        <w:tc>
          <w:tcPr>
            <w:tcW w:w="1418" w:type="dxa"/>
          </w:tcPr>
          <w:p w:rsidR="0015117D" w:rsidRDefault="0015117D" w:rsidP="0015117D">
            <w:pPr>
              <w:cnfStyle w:val="000000100000"/>
            </w:pPr>
            <w:r>
              <w:t>Enumération</w:t>
            </w:r>
          </w:p>
        </w:tc>
        <w:tc>
          <w:tcPr>
            <w:tcW w:w="3675" w:type="dxa"/>
          </w:tcPr>
          <w:p w:rsidR="0015117D" w:rsidRDefault="0090177A" w:rsidP="0015117D">
            <w:pPr>
              <w:cnfStyle w:val="000000100000"/>
            </w:pPr>
            <w:r>
              <w:t>3 valeurs possibles : NFC/</w:t>
            </w:r>
            <w:proofErr w:type="spellStart"/>
            <w:r>
              <w:t>QRCode</w:t>
            </w:r>
            <w:proofErr w:type="spellEnd"/>
            <w:r>
              <w:t>/</w:t>
            </w:r>
            <w:proofErr w:type="spellStart"/>
            <w:r>
              <w:t>iBeacon</w:t>
            </w:r>
            <w:proofErr w:type="spellEnd"/>
          </w:p>
        </w:tc>
      </w:tr>
      <w:tr w:rsidR="0015117D" w:rsidTr="0090177A">
        <w:trPr>
          <w:cnfStyle w:val="00000001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010000"/>
            </w:pPr>
            <w:proofErr w:type="spellStart"/>
            <w:r>
              <w:t>TagValue</w:t>
            </w:r>
            <w:proofErr w:type="spellEnd"/>
          </w:p>
        </w:tc>
        <w:tc>
          <w:tcPr>
            <w:tcW w:w="1418" w:type="dxa"/>
          </w:tcPr>
          <w:p w:rsidR="0015117D" w:rsidRDefault="0015117D" w:rsidP="0015117D">
            <w:pPr>
              <w:cnfStyle w:val="000000010000"/>
            </w:pPr>
            <w:r>
              <w:t>String</w:t>
            </w:r>
          </w:p>
        </w:tc>
        <w:tc>
          <w:tcPr>
            <w:tcW w:w="3675" w:type="dxa"/>
          </w:tcPr>
          <w:p w:rsidR="0015117D" w:rsidRDefault="0090177A" w:rsidP="0015117D">
            <w:pPr>
              <w:cnfStyle w:val="000000010000"/>
            </w:pPr>
            <w:r>
              <w:t>Valeur du Tag (Id de la puce NFC par exemple)</w:t>
            </w:r>
          </w:p>
        </w:tc>
      </w:tr>
    </w:tbl>
    <w:p w:rsidR="0015117D" w:rsidRDefault="0090177A" w:rsidP="0015117D">
      <w:r>
        <w:t>La base de donnée et Doctrine (l’ORM util</w:t>
      </w:r>
      <w:r w:rsidR="00943ED0">
        <w:t>isé dans ZF2) devra être étendu, en respectant la logique du schéma ci-dessus.</w:t>
      </w:r>
    </w:p>
    <w:p w:rsidR="00943ED0" w:rsidRDefault="00943ED0" w:rsidP="0015117D">
      <w:r>
        <w:t xml:space="preserve">Une interface d’administration devra être rajoutée à </w:t>
      </w:r>
      <w:proofErr w:type="spellStart"/>
      <w:r>
        <w:t>Moving</w:t>
      </w:r>
      <w:proofErr w:type="spellEnd"/>
      <w:r>
        <w:t xml:space="preserve"> BO, permettant d’ajouter / supprimer / modifier une correspondance.</w:t>
      </w:r>
    </w:p>
    <w:p w:rsidR="00943ED0" w:rsidRDefault="00943ED0" w:rsidP="0015117D">
      <w:r>
        <w:t>Pour l’ajout et la modification, l’interface devra comporter les éléments suivants :</w:t>
      </w:r>
    </w:p>
    <w:p w:rsidR="00943ED0" w:rsidRDefault="00943ED0" w:rsidP="00943ED0">
      <w:pPr>
        <w:pStyle w:val="Paragraphedeliste"/>
        <w:numPr>
          <w:ilvl w:val="0"/>
          <w:numId w:val="3"/>
        </w:numPr>
      </w:pPr>
      <w:r>
        <w:t xml:space="preserve">Le choix du type de Tag (via une liste déroulante par exemple). Dans cette première version la liste proposera NFC / </w:t>
      </w:r>
      <w:proofErr w:type="spellStart"/>
      <w:r>
        <w:t>QRCode</w:t>
      </w:r>
      <w:proofErr w:type="spellEnd"/>
      <w:r>
        <w:t xml:space="preserve"> / </w:t>
      </w:r>
      <w:proofErr w:type="spellStart"/>
      <w:r>
        <w:t>iBeacon</w:t>
      </w:r>
      <w:proofErr w:type="spellEnd"/>
    </w:p>
    <w:p w:rsidR="00943ED0" w:rsidRDefault="00943ED0" w:rsidP="00943ED0">
      <w:pPr>
        <w:pStyle w:val="Paragraphedeliste"/>
        <w:numPr>
          <w:ilvl w:val="0"/>
          <w:numId w:val="3"/>
        </w:numPr>
      </w:pPr>
      <w:r>
        <w:t>La valeur du Tag (</w:t>
      </w:r>
      <w:proofErr w:type="spellStart"/>
      <w:r>
        <w:t>TextBox</w:t>
      </w:r>
      <w:proofErr w:type="spellEnd"/>
      <w:r>
        <w:t xml:space="preserve"> classique, valeur non nulle)</w:t>
      </w:r>
    </w:p>
    <w:p w:rsidR="00943ED0" w:rsidRDefault="00943ED0" w:rsidP="00943ED0">
      <w:pPr>
        <w:pStyle w:val="Paragraphedeliste"/>
        <w:numPr>
          <w:ilvl w:val="0"/>
          <w:numId w:val="3"/>
        </w:numPr>
      </w:pPr>
      <w:r>
        <w:t xml:space="preserve">Le choix entre Scène et </w:t>
      </w:r>
      <w:proofErr w:type="spellStart"/>
      <w:r>
        <w:t>SousParcours</w:t>
      </w:r>
      <w:proofErr w:type="spellEnd"/>
      <w:r>
        <w:t xml:space="preserve">. Une fois le choix Scène / </w:t>
      </w:r>
      <w:proofErr w:type="spellStart"/>
      <w:r>
        <w:t>SousParcours</w:t>
      </w:r>
      <w:proofErr w:type="spellEnd"/>
      <w:r>
        <w:t xml:space="preserve"> fait, l’interface proposera une interface de </w:t>
      </w:r>
      <w:proofErr w:type="spellStart"/>
      <w:r>
        <w:t>selection</w:t>
      </w:r>
      <w:proofErr w:type="spellEnd"/>
      <w:r>
        <w:t xml:space="preserve"> de Scène / de </w:t>
      </w:r>
      <w:proofErr w:type="spellStart"/>
      <w:r>
        <w:t>SousParcours</w:t>
      </w:r>
      <w:proofErr w:type="spellEnd"/>
      <w:r>
        <w:t xml:space="preserve">. (Avec un </w:t>
      </w:r>
      <w:proofErr w:type="gramStart"/>
      <w:r>
        <w:t>champs</w:t>
      </w:r>
      <w:proofErr w:type="gramEnd"/>
      <w:r>
        <w:t xml:space="preserve"> de recherche)</w:t>
      </w:r>
    </w:p>
    <w:p w:rsidR="00943ED0" w:rsidRDefault="00943ED0" w:rsidP="00943ED0">
      <w:r>
        <w:t xml:space="preserve">Les validations </w:t>
      </w:r>
      <w:r w:rsidR="00132A1A">
        <w:t xml:space="preserve">suivantes </w:t>
      </w:r>
      <w:r>
        <w:t>devront être effectuées :</w:t>
      </w:r>
    </w:p>
    <w:p w:rsidR="00132A1A" w:rsidRDefault="00132A1A" w:rsidP="00132A1A">
      <w:pPr>
        <w:pStyle w:val="Paragraphedeliste"/>
        <w:numPr>
          <w:ilvl w:val="0"/>
          <w:numId w:val="4"/>
        </w:numPr>
      </w:pPr>
      <w:r>
        <w:t xml:space="preserve">La valeur du tag doit être alphanumérique (sans espace), et non </w:t>
      </w:r>
      <w:proofErr w:type="spellStart"/>
      <w:r>
        <w:t>null</w:t>
      </w:r>
      <w:proofErr w:type="spellEnd"/>
    </w:p>
    <w:p w:rsidR="00132A1A" w:rsidRDefault="00132A1A" w:rsidP="00132A1A">
      <w:pPr>
        <w:pStyle w:val="Paragraphedeliste"/>
        <w:numPr>
          <w:ilvl w:val="0"/>
          <w:numId w:val="4"/>
        </w:numPr>
      </w:pPr>
      <w:r>
        <w:t>Le couple Tag Type / Tag Valeur doit être unique</w:t>
      </w:r>
    </w:p>
    <w:p w:rsidR="00132A1A" w:rsidRDefault="00132A1A" w:rsidP="00132A1A">
      <w:pPr>
        <w:pStyle w:val="Paragraphedeliste"/>
        <w:numPr>
          <w:ilvl w:val="0"/>
          <w:numId w:val="4"/>
        </w:numPr>
      </w:pPr>
      <w:r>
        <w:lastRenderedPageBreak/>
        <w:t xml:space="preserve">Si </w:t>
      </w:r>
      <w:proofErr w:type="spellStart"/>
      <w:r>
        <w:t>ItemType</w:t>
      </w:r>
      <w:proofErr w:type="spellEnd"/>
      <w:r>
        <w:t xml:space="preserve"> correspond à </w:t>
      </w:r>
      <w:proofErr w:type="spellStart"/>
      <w:r>
        <w:t>Scene</w:t>
      </w:r>
      <w:proofErr w:type="spellEnd"/>
      <w:r>
        <w:t xml:space="preserve">, </w:t>
      </w:r>
      <w:proofErr w:type="spellStart"/>
      <w:r>
        <w:t>SceneID</w:t>
      </w:r>
      <w:proofErr w:type="spellEnd"/>
      <w:r>
        <w:t xml:space="preserve"> doit être non nul</w:t>
      </w:r>
    </w:p>
    <w:p w:rsidR="00132A1A" w:rsidRDefault="00132A1A" w:rsidP="00132A1A">
      <w:pPr>
        <w:pStyle w:val="Paragraphedeliste"/>
        <w:numPr>
          <w:ilvl w:val="0"/>
          <w:numId w:val="4"/>
        </w:numPr>
      </w:pPr>
      <w:r>
        <w:t xml:space="preserve">Si </w:t>
      </w:r>
      <w:proofErr w:type="spellStart"/>
      <w:r>
        <w:t>ItemType</w:t>
      </w:r>
      <w:proofErr w:type="spellEnd"/>
      <w:r>
        <w:t xml:space="preserve"> correspond à </w:t>
      </w:r>
      <w:proofErr w:type="spellStart"/>
      <w:r>
        <w:t>SousParcours</w:t>
      </w:r>
      <w:proofErr w:type="spellEnd"/>
      <w:r>
        <w:t xml:space="preserve">, </w:t>
      </w:r>
      <w:proofErr w:type="spellStart"/>
      <w:r>
        <w:t>SousParcoursId</w:t>
      </w:r>
      <w:proofErr w:type="spellEnd"/>
      <w:r>
        <w:t xml:space="preserve"> doit être non nul</w:t>
      </w:r>
    </w:p>
    <w:p w:rsidR="00943ED0" w:rsidRDefault="00132A1A" w:rsidP="0015117D">
      <w:pPr>
        <w:pStyle w:val="Paragraphedeliste"/>
        <w:numPr>
          <w:ilvl w:val="0"/>
          <w:numId w:val="4"/>
        </w:numPr>
      </w:pPr>
      <w:r>
        <w:t>L’intégrité référentielle doit être respectée</w:t>
      </w:r>
    </w:p>
    <w:p w:rsidR="004378EA" w:rsidRDefault="001E630F" w:rsidP="001E630F">
      <w:pPr>
        <w:pStyle w:val="Titre2"/>
      </w:pPr>
      <w:bookmarkStart w:id="3" w:name="_Toc387225013"/>
      <w:r>
        <w:t xml:space="preserve">Correspondance GPS </w:t>
      </w:r>
      <w:r>
        <w:sym w:font="Wingdings" w:char="F0E8"/>
      </w:r>
      <w:r>
        <w:t xml:space="preserve"> Eléments</w:t>
      </w:r>
      <w:bookmarkEnd w:id="3"/>
    </w:p>
    <w:p w:rsidR="00132A1A" w:rsidRDefault="00132A1A" w:rsidP="00132A1A">
      <w:pPr>
        <w:pStyle w:val="Priorit"/>
      </w:pPr>
      <w:r w:rsidRPr="00B1576F">
        <w:t xml:space="preserve">Priorité : </w:t>
      </w:r>
      <w:r>
        <w:t>7 Basse</w:t>
      </w:r>
    </w:p>
    <w:p w:rsidR="00132A1A" w:rsidRPr="00132A1A" w:rsidRDefault="00132A1A" w:rsidP="00132A1A">
      <w:r>
        <w:t>Cette partie est assez complexe et utilise des technologies peu courantes. N’étant pas un expert en Système d’Information Géographique, et cette fonctionnalité n’étant pas primordiale pour la première version, les spécifications ne seront pas très poussé, et la conception assez libre. (Il faudra a priori tester différentes technologies).</w:t>
      </w:r>
    </w:p>
    <w:p w:rsidR="004378EA" w:rsidRDefault="004378EA" w:rsidP="00B1576F">
      <w:r>
        <w:t>Pour stocker les coordonnées GPS, il faudra se baser sur l’extension GIS de MySQL (</w:t>
      </w:r>
      <w:hyperlink r:id="rId17" w:history="1">
        <w:r w:rsidRPr="003601D8">
          <w:rPr>
            <w:rStyle w:val="Lienhypertexte"/>
          </w:rPr>
          <w:t>http://dev.mysql.com/doc/refman/5.0/fr/gis-introduction.html</w:t>
        </w:r>
      </w:hyperlink>
      <w:r>
        <w:t xml:space="preserve">). </w:t>
      </w:r>
      <w:r w:rsidR="00DB5C14">
        <w:t>Pour doctrine, une extension existe (</w:t>
      </w:r>
      <w:hyperlink r:id="rId18" w:history="1">
        <w:r w:rsidR="00DB5C14" w:rsidRPr="003601D8">
          <w:rPr>
            <w:rStyle w:val="Lienhypertexte"/>
          </w:rPr>
          <w:t>https://github.com/tvogt/doctrine2-spatial/</w:t>
        </w:r>
      </w:hyperlink>
      <w:r w:rsidR="00DB5C14">
        <w:t>), à tester !</w:t>
      </w:r>
    </w:p>
    <w:p w:rsidR="00132A1A" w:rsidRDefault="00132A1A" w:rsidP="00B1576F">
      <w:r>
        <w:t>La base de données devra être étendue afin de stocker les données géographiques</w:t>
      </w:r>
      <w:r w:rsidR="00691400">
        <w:t> :</w:t>
      </w:r>
    </w:p>
    <w:p w:rsidR="00132A1A" w:rsidRDefault="00132A1A" w:rsidP="00132A1A">
      <w:pPr>
        <w:jc w:val="center"/>
      </w:pPr>
      <w:r>
        <w:rPr>
          <w:noProof/>
          <w:lang w:eastAsia="fr-FR"/>
        </w:rPr>
        <w:drawing>
          <wp:inline distT="0" distB="0" distL="0" distR="0">
            <wp:extent cx="3263287" cy="2247900"/>
            <wp:effectExtent l="19050" t="0" r="0" b="0"/>
            <wp:docPr id="1" name="Image 2" descr="F:\Clas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GPS.png"/>
                    <pic:cNvPicPr>
                      <a:picLocks noChangeAspect="1" noChangeArrowheads="1"/>
                    </pic:cNvPicPr>
                  </pic:nvPicPr>
                  <pic:blipFill>
                    <a:blip r:embed="rId19" cstate="print"/>
                    <a:srcRect/>
                    <a:stretch>
                      <a:fillRect/>
                    </a:stretch>
                  </pic:blipFill>
                  <pic:spPr bwMode="auto">
                    <a:xfrm>
                      <a:off x="0" y="0"/>
                      <a:ext cx="3263287" cy="2247900"/>
                    </a:xfrm>
                    <a:prstGeom prst="rect">
                      <a:avLst/>
                    </a:prstGeom>
                    <a:noFill/>
                    <a:ln w="9525">
                      <a:noFill/>
                      <a:miter lim="800000"/>
                      <a:headEnd/>
                      <a:tailEnd/>
                    </a:ln>
                  </pic:spPr>
                </pic:pic>
              </a:graphicData>
            </a:graphic>
          </wp:inline>
        </w:drawing>
      </w:r>
    </w:p>
    <w:p w:rsidR="00691400" w:rsidRDefault="00691400" w:rsidP="00691400">
      <w:r>
        <w:t xml:space="preserve">La table </w:t>
      </w:r>
      <w:proofErr w:type="spellStart"/>
      <w:r>
        <w:t>RelationGPSItem</w:t>
      </w:r>
      <w:proofErr w:type="spellEnd"/>
      <w:r>
        <w:t xml:space="preserve"> (héritant de </w:t>
      </w:r>
      <w:proofErr w:type="spellStart"/>
      <w:r>
        <w:t>RelationTagItemBase</w:t>
      </w:r>
      <w:proofErr w:type="spellEnd"/>
      <w:r>
        <w:t xml:space="preserve">) stockera une coordonnée au format </w:t>
      </w:r>
      <w:hyperlink r:id="rId20" w:history="1">
        <w:proofErr w:type="spellStart"/>
        <w:r w:rsidRPr="00691400">
          <w:rPr>
            <w:rStyle w:val="Lienhypertexte"/>
          </w:rPr>
          <w:t>Polygon</w:t>
        </w:r>
        <w:proofErr w:type="spellEnd"/>
      </w:hyperlink>
      <w:r>
        <w:t xml:space="preserve">. Le </w:t>
      </w:r>
      <w:proofErr w:type="spellStart"/>
      <w:r>
        <w:t>Polygon</w:t>
      </w:r>
      <w:proofErr w:type="spellEnd"/>
      <w:r>
        <w:t xml:space="preserve"> correspondra à une partie de carte liée à un élément. Exemple : Une scène décrit l’histoire de l’</w:t>
      </w:r>
      <w:proofErr w:type="spellStart"/>
      <w:r>
        <w:t>Inovallée</w:t>
      </w:r>
      <w:proofErr w:type="spellEnd"/>
      <w:r>
        <w:t xml:space="preserve">. On stockera dans la table de correspondance un </w:t>
      </w:r>
      <w:proofErr w:type="spellStart"/>
      <w:r>
        <w:t>polygon</w:t>
      </w:r>
      <w:proofErr w:type="spellEnd"/>
      <w:r>
        <w:t xml:space="preserve"> correspondant au contour de l’</w:t>
      </w:r>
      <w:proofErr w:type="spellStart"/>
      <w:r>
        <w:t>Inovallée</w:t>
      </w:r>
      <w:proofErr w:type="spellEnd"/>
      <w:r>
        <w:t xml:space="preserve"> dans la base de </w:t>
      </w:r>
      <w:r w:rsidR="006E1D30">
        <w:t>données</w:t>
      </w:r>
      <w:r>
        <w:t>, et on le liera à la scène décrivant l’histoire de l’</w:t>
      </w:r>
      <w:proofErr w:type="spellStart"/>
      <w:r>
        <w:t>Inovallée</w:t>
      </w:r>
      <w:proofErr w:type="spellEnd"/>
      <w:r>
        <w:t xml:space="preserve">. Lorsque l’utilisateur </w:t>
      </w:r>
      <w:r w:rsidR="006E1D30">
        <w:t xml:space="preserve">entrera dans le </w:t>
      </w:r>
      <w:proofErr w:type="spellStart"/>
      <w:r w:rsidR="006E1D30">
        <w:t>polygon</w:t>
      </w:r>
      <w:proofErr w:type="spellEnd"/>
      <w:r w:rsidR="006E1D30">
        <w:t xml:space="preserve"> représentant l’</w:t>
      </w:r>
      <w:proofErr w:type="spellStart"/>
      <w:r w:rsidR="006E1D30">
        <w:t>Inovallée</w:t>
      </w:r>
      <w:proofErr w:type="spellEnd"/>
      <w:r w:rsidR="006E1D30">
        <w:t>, l’application lui proposera de consulter la scène associée.</w:t>
      </w:r>
    </w:p>
    <w:p w:rsidR="006E1D30" w:rsidRDefault="006E1D30" w:rsidP="00691400">
      <w:r>
        <w:t xml:space="preserve">Note : On pourra remplacer l’utilisation des </w:t>
      </w:r>
      <w:hyperlink r:id="rId21" w:history="1">
        <w:proofErr w:type="spellStart"/>
        <w:r w:rsidRPr="00691400">
          <w:rPr>
            <w:rStyle w:val="Lienhypertexte"/>
          </w:rPr>
          <w:t>Polygon</w:t>
        </w:r>
        <w:proofErr w:type="spellEnd"/>
      </w:hyperlink>
      <w:r>
        <w:t xml:space="preserve"> par des </w:t>
      </w:r>
      <w:hyperlink r:id="rId22" w:history="1">
        <w:proofErr w:type="spellStart"/>
        <w:r w:rsidRPr="006E1D30">
          <w:rPr>
            <w:rStyle w:val="Lienhypertexte"/>
          </w:rPr>
          <w:t>MultiPolygon</w:t>
        </w:r>
        <w:proofErr w:type="spellEnd"/>
      </w:hyperlink>
      <w:r>
        <w:t xml:space="preserve"> afin de permettre d’associer directement plusieurs régions à un élément. (Plus complexe à gérer). </w:t>
      </w:r>
    </w:p>
    <w:p w:rsidR="001A727D" w:rsidRDefault="006E1D30" w:rsidP="00197CD0">
      <w:r>
        <w:t xml:space="preserve">La principale difficulté se trouve au niveau de l’interface d’administration. Après avoir choisi un Tag de type GPS (a rajouter dans les choix), l’utilisateur devra définir le </w:t>
      </w:r>
      <w:proofErr w:type="spellStart"/>
      <w:r>
        <w:t>polygon</w:t>
      </w:r>
      <w:proofErr w:type="spellEnd"/>
      <w:r>
        <w:t>. Il faudra donc développer une interface de sélection géographique (regarder du coté d’</w:t>
      </w:r>
      <w:proofErr w:type="spellStart"/>
      <w:r>
        <w:t>OpenStreetMap</w:t>
      </w:r>
      <w:proofErr w:type="spellEnd"/>
      <w:r>
        <w:t>).</w:t>
      </w:r>
    </w:p>
    <w:p w:rsidR="001A727D" w:rsidRDefault="001A727D">
      <w:pPr>
        <w:jc w:val="left"/>
      </w:pPr>
      <w:r>
        <w:br w:type="page"/>
      </w:r>
    </w:p>
    <w:p w:rsidR="006E1D30" w:rsidRDefault="001A727D" w:rsidP="001A727D">
      <w:pPr>
        <w:pStyle w:val="Titre1"/>
      </w:pPr>
      <w:r>
        <w:lastRenderedPageBreak/>
        <w:t xml:space="preserve">Extension de la gestion des </w:t>
      </w:r>
      <w:r w:rsidR="001D678D">
        <w:t>media</w:t>
      </w:r>
    </w:p>
    <w:p w:rsidR="00CB41AC" w:rsidRPr="00CB41AC" w:rsidRDefault="00CB41AC" w:rsidP="00CB41AC">
      <w:pPr>
        <w:pStyle w:val="Priorit"/>
      </w:pPr>
      <w:r w:rsidRPr="00B1576F">
        <w:t xml:space="preserve">Priorité : </w:t>
      </w:r>
      <w:r>
        <w:t>A définir</w:t>
      </w:r>
    </w:p>
    <w:p w:rsidR="001A727D" w:rsidRDefault="001A727D" w:rsidP="001A727D">
      <w:r>
        <w:t xml:space="preserve">Actuellement les médias sont gérés de la manière suivante (cf. </w:t>
      </w:r>
      <w:hyperlink r:id="rId23" w:history="1">
        <w:r w:rsidRPr="001A727D">
          <w:rPr>
            <w:rStyle w:val="Lienhypertexte"/>
          </w:rPr>
          <w:t>2013/Documentation Technique [MOVING-BO].doc</w:t>
        </w:r>
      </w:hyperlink>
      <w:r>
        <w:t xml:space="preserve"> :</w:t>
      </w:r>
    </w:p>
    <w:p w:rsidR="001A727D" w:rsidRDefault="001A727D" w:rsidP="001A727D">
      <w:pPr>
        <w:jc w:val="center"/>
      </w:pPr>
      <w:r>
        <w:rPr>
          <w:noProof/>
          <w:lang w:eastAsia="fr-FR"/>
        </w:rPr>
        <w:drawing>
          <wp:inline distT="0" distB="0" distL="0" distR="0">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24"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rsidR="00CE1A70" w:rsidRDefault="001D678D" w:rsidP="001D678D">
      <w:pPr>
        <w:pStyle w:val="Paragraphedeliste"/>
        <w:numPr>
          <w:ilvl w:val="0"/>
          <w:numId w:val="6"/>
        </w:numPr>
      </w:pPr>
      <w:r>
        <w:t xml:space="preserve">Images (type </w:t>
      </w:r>
      <w:proofErr w:type="gramStart"/>
      <w:r>
        <w:t>a</w:t>
      </w:r>
      <w:proofErr w:type="gramEnd"/>
      <w:r>
        <w:t xml:space="preserve"> définir, mais au moins </w:t>
      </w:r>
      <w:proofErr w:type="spellStart"/>
      <w:r>
        <w:t>jpeg</w:t>
      </w:r>
      <w:proofErr w:type="spellEnd"/>
      <w:r>
        <w:t xml:space="preserve"> et </w:t>
      </w:r>
      <w:proofErr w:type="spellStart"/>
      <w:r>
        <w:t>png</w:t>
      </w:r>
      <w:proofErr w:type="spellEnd"/>
      <w:r>
        <w:t>)</w:t>
      </w:r>
    </w:p>
    <w:p w:rsidR="001D678D" w:rsidRDefault="001D678D" w:rsidP="001D678D">
      <w:pPr>
        <w:pStyle w:val="Paragraphedeliste"/>
        <w:numPr>
          <w:ilvl w:val="0"/>
          <w:numId w:val="6"/>
        </w:numPr>
      </w:pPr>
      <w:r>
        <w:t>Vidéo (type à définir)</w:t>
      </w:r>
    </w:p>
    <w:p w:rsidR="001D678D" w:rsidRDefault="001D678D" w:rsidP="001D678D">
      <w:pPr>
        <w:pStyle w:val="Paragraphedeliste"/>
        <w:numPr>
          <w:ilvl w:val="0"/>
          <w:numId w:val="6"/>
        </w:numPr>
      </w:pPr>
      <w:r>
        <w:t>Audio (type à définir mais au moins mp3)</w:t>
      </w:r>
    </w:p>
    <w:p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25"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rsidR="001D678D" w:rsidRDefault="001D678D" w:rsidP="001D678D">
      <w:r>
        <w:t>Nous pensons avoir besoin des éléments suivants pour l’affichage (liste non exhaustive) :</w:t>
      </w:r>
    </w:p>
    <w:p w:rsidR="00CE1A70" w:rsidRDefault="002C29D6" w:rsidP="001D678D">
      <w:pPr>
        <w:pStyle w:val="Paragraphedeliste"/>
        <w:numPr>
          <w:ilvl w:val="0"/>
          <w:numId w:val="8"/>
        </w:numPr>
      </w:pPr>
      <w:r>
        <w:t>La durée (pour de l’audio, de la vidéo)</w:t>
      </w:r>
    </w:p>
    <w:p w:rsidR="002C29D6" w:rsidRDefault="002C29D6" w:rsidP="00CE1A70">
      <w:pPr>
        <w:pStyle w:val="Paragraphedeliste"/>
        <w:numPr>
          <w:ilvl w:val="0"/>
          <w:numId w:val="5"/>
        </w:numPr>
      </w:pPr>
      <w:r>
        <w:t>Les dimensions (pour de la vidéo, des images)</w:t>
      </w:r>
    </w:p>
    <w:p w:rsidR="002C29D6" w:rsidRDefault="002C29D6" w:rsidP="00CE1A70">
      <w:pPr>
        <w:pStyle w:val="Paragraphedeliste"/>
        <w:numPr>
          <w:ilvl w:val="0"/>
          <w:numId w:val="5"/>
        </w:numPr>
      </w:pPr>
      <w:r>
        <w:t>Une résolution (pour de la vidéo</w:t>
      </w:r>
      <w:r w:rsidR="00332A43">
        <w:t xml:space="preserve"> ? </w:t>
      </w:r>
      <w:r w:rsidR="00332A43" w:rsidRPr="00332A43">
        <w:rPr>
          <w:highlight w:val="yellow"/>
        </w:rPr>
        <w:t>vraiment utile ?</w:t>
      </w:r>
      <w:r w:rsidRPr="00332A43">
        <w:rPr>
          <w:highlight w:val="yellow"/>
        </w:rPr>
        <w:t>)</w:t>
      </w:r>
    </w:p>
    <w:p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rsidR="001D678D" w:rsidRDefault="008A7B7E" w:rsidP="00D218F8">
      <w:r>
        <w:lastRenderedPageBreak/>
        <w:t>Au niveau des changements à réaliser dans l’interface d’administration, il faudra modifier la fonction d’</w:t>
      </w:r>
      <w:proofErr w:type="spellStart"/>
      <w:r>
        <w:t>upload</w:t>
      </w:r>
      <w:proofErr w:type="spellEnd"/>
      <w:r>
        <w:t xml:space="preserve"> afin de d’extraire les métadonnées (durée, dimensions, résolutions…) des fichiers. Actuellement, seule le type MIME est détecté en fonction de l’extension du fichier. </w:t>
      </w:r>
    </w:p>
    <w:p w:rsidR="00CE1A70" w:rsidRPr="001A727D" w:rsidRDefault="00CE1A70" w:rsidP="001A727D"/>
    <w:p w:rsidR="00312981" w:rsidRPr="00D26DC3" w:rsidRDefault="00312981" w:rsidP="00197CD0">
      <w:pPr>
        <w:rPr>
          <w:rFonts w:asciiTheme="majorHAnsi" w:eastAsiaTheme="majorEastAsia" w:hAnsiTheme="majorHAnsi" w:cstheme="majorBidi"/>
          <w:smallCaps/>
          <w:spacing w:val="5"/>
          <w:sz w:val="32"/>
          <w:szCs w:val="32"/>
        </w:rPr>
      </w:pPr>
    </w:p>
    <w:sectPr w:rsidR="00312981" w:rsidRPr="00D26DC3" w:rsidSect="00FC2A5E">
      <w:headerReference w:type="even" r:id="rId26"/>
      <w:headerReference w:type="default" r:id="rId27"/>
      <w:footerReference w:type="even" r:id="rId28"/>
      <w:footerReference w:type="default" r:id="rId29"/>
      <w:headerReference w:type="first" r:id="rId30"/>
      <w:footerReference w:type="first" r:id="rId31"/>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C0F" w:rsidRDefault="007E5C0F">
      <w:pPr>
        <w:spacing w:after="0" w:line="240" w:lineRule="auto"/>
      </w:pPr>
      <w:r>
        <w:separator/>
      </w:r>
    </w:p>
  </w:endnote>
  <w:endnote w:type="continuationSeparator" w:id="0">
    <w:p w:rsidR="007E5C0F" w:rsidRDefault="007E5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332A43">
        <w:rPr>
          <w:noProof/>
        </w:rPr>
        <w:t>6</w:t>
      </w:r>
    </w:fldSimple>
    <w:r>
      <w:t xml:space="preserve"> </w:t>
    </w:r>
    <w:r w:rsidR="00216530" w:rsidRPr="00216530">
      <w:rPr>
        <w:lang w:val="en-US"/>
      </w:rPr>
    </w:r>
    <w:r w:rsidR="00216530" w:rsidRPr="00216530">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C0F" w:rsidRDefault="007E5C0F">
      <w:pPr>
        <w:spacing w:after="0" w:line="240" w:lineRule="auto"/>
      </w:pPr>
      <w:r>
        <w:separator/>
      </w:r>
    </w:p>
  </w:footnote>
  <w:footnote w:type="continuationSeparator" w:id="0">
    <w:p w:rsidR="007E5C0F" w:rsidRDefault="007E5C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216530">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16386">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F79D4"/>
    <w:rsid w:val="0012744B"/>
    <w:rsid w:val="00132A1A"/>
    <w:rsid w:val="0015117D"/>
    <w:rsid w:val="00197CD0"/>
    <w:rsid w:val="001A727D"/>
    <w:rsid w:val="001D678D"/>
    <w:rsid w:val="001E630F"/>
    <w:rsid w:val="001F5866"/>
    <w:rsid w:val="00216530"/>
    <w:rsid w:val="00237DC2"/>
    <w:rsid w:val="002C29D6"/>
    <w:rsid w:val="002C5A9D"/>
    <w:rsid w:val="002D29B2"/>
    <w:rsid w:val="00312981"/>
    <w:rsid w:val="003155D1"/>
    <w:rsid w:val="00332A43"/>
    <w:rsid w:val="00351BB7"/>
    <w:rsid w:val="00407C28"/>
    <w:rsid w:val="004378EA"/>
    <w:rsid w:val="005C5FB4"/>
    <w:rsid w:val="006129E9"/>
    <w:rsid w:val="00625BD3"/>
    <w:rsid w:val="00652A1D"/>
    <w:rsid w:val="00691400"/>
    <w:rsid w:val="006A353E"/>
    <w:rsid w:val="006D4A6C"/>
    <w:rsid w:val="006D7C6A"/>
    <w:rsid w:val="006E1D30"/>
    <w:rsid w:val="00790272"/>
    <w:rsid w:val="007E5C0F"/>
    <w:rsid w:val="0085361F"/>
    <w:rsid w:val="008A7B7E"/>
    <w:rsid w:val="0090177A"/>
    <w:rsid w:val="00943ED0"/>
    <w:rsid w:val="009A4E35"/>
    <w:rsid w:val="00A231FD"/>
    <w:rsid w:val="00A64EEE"/>
    <w:rsid w:val="00A71BD1"/>
    <w:rsid w:val="00B1576F"/>
    <w:rsid w:val="00B3287C"/>
    <w:rsid w:val="00B72C50"/>
    <w:rsid w:val="00CB41AC"/>
    <w:rsid w:val="00CE1A70"/>
    <w:rsid w:val="00D218F8"/>
    <w:rsid w:val="00D26DC3"/>
    <w:rsid w:val="00DB5C14"/>
    <w:rsid w:val="00E04431"/>
    <w:rsid w:val="00E10894"/>
    <w:rsid w:val="00E30EFD"/>
    <w:rsid w:val="00E42B4A"/>
    <w:rsid w:val="00F516AB"/>
    <w:rsid w:val="00F84DB2"/>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styleId="Listeclaire-Accent1">
    <w:name w:val="Light List Accent 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styleId="Tramemoyenne1-Accent1">
    <w:name w:val="Medium Shading 1 Accent 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hyperlink" Target="https://github.com/tvogt/doctrine2-spatia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dev.mysql.com/doc/refman/5.0/fr/gis-class-polygon.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dev.mysql.com/doc/refman/5.0/fr/gis-introduction.html"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dev.mysql.com/doc/refman/5.0/fr/gis-class-polygon.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2013/Documentation%20Technique%20%5bMOVING-BO%5d.doc"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hyperlink" Target="http://dev.mysql.com/doc/refman/5.0/fr/gis-class-multipolygon.html" TargetMode="External"/><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2C0B2E13-71FD-4C73-9468-EA876DBA2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177</TotalTime>
  <Pages>8</Pages>
  <Words>1113</Words>
  <Characters>6126</Characters>
  <Application>Microsoft Office Word</Application>
  <DocSecurity>0</DocSecurity>
  <Lines>51</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Thomas Badin</cp:lastModifiedBy>
  <cp:revision>10</cp:revision>
  <dcterms:created xsi:type="dcterms:W3CDTF">2014-05-06T15:03:00Z</dcterms:created>
  <dcterms:modified xsi:type="dcterms:W3CDTF">2014-05-12T15:07:00Z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